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182770756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9FAF865" w14:textId="77777777" w:rsidR="00F82209" w:rsidRDefault="00F82209">
          <w:pPr>
            <w:pStyle w:val="KeinLeerraum"/>
            <w:rPr>
              <w:sz w:val="2"/>
            </w:rPr>
          </w:pPr>
        </w:p>
        <w:tbl>
          <w:tblPr>
            <w:tblStyle w:val="dsbTabelleOhneRahmen"/>
            <w:tblW w:w="9072" w:type="dxa"/>
            <w:tblLook w:val="04A0" w:firstRow="1" w:lastRow="0" w:firstColumn="1" w:lastColumn="0" w:noHBand="0" w:noVBand="1"/>
          </w:tblPr>
          <w:tblGrid>
            <w:gridCol w:w="2410"/>
            <w:gridCol w:w="6662"/>
          </w:tblGrid>
          <w:tr w:rsidR="00D52C6D" w:rsidRPr="00A83CBA" w14:paraId="00A5106E" w14:textId="77777777" w:rsidTr="00CB75B9">
            <w:trPr>
              <w:trHeight w:val="2268"/>
            </w:trPr>
            <w:tc>
              <w:tcPr>
                <w:tcW w:w="9072" w:type="dxa"/>
                <w:gridSpan w:val="2"/>
                <w:vAlign w:val="bottom"/>
              </w:tcPr>
              <w:p w14:paraId="3C1805D8" w14:textId="77777777" w:rsidR="00D52C6D" w:rsidRPr="00A83CBA" w:rsidRDefault="00D52C6D" w:rsidP="00CB75B9"/>
            </w:tc>
          </w:tr>
          <w:tr w:rsidR="00D52C6D" w:rsidRPr="007668BE" w14:paraId="621AF0DE" w14:textId="77777777" w:rsidTr="00CB75B9">
            <w:trPr>
              <w:trHeight w:val="567"/>
            </w:trPr>
            <w:tc>
              <w:tcPr>
                <w:tcW w:w="2410" w:type="dxa"/>
                <w:tcBorders>
                  <w:bottom w:val="single" w:sz="4" w:space="0" w:color="auto"/>
                </w:tcBorders>
              </w:tcPr>
              <w:p w14:paraId="57740116" w14:textId="77777777" w:rsidR="00D52C6D" w:rsidRPr="007668BE" w:rsidRDefault="00D52C6D" w:rsidP="00CB75B9">
                <w:pPr>
                  <w:rPr>
                    <w:sz w:val="18"/>
                    <w:szCs w:val="20"/>
                  </w:rPr>
                </w:pPr>
              </w:p>
            </w:tc>
            <w:tc>
              <w:tcPr>
                <w:tcW w:w="6662" w:type="dxa"/>
                <w:tcBorders>
                  <w:bottom w:val="single" w:sz="4" w:space="0" w:color="auto"/>
                </w:tcBorders>
              </w:tcPr>
              <w:p w14:paraId="185A7A85" w14:textId="77777777" w:rsidR="00D52C6D" w:rsidRPr="007668BE" w:rsidRDefault="00D52C6D" w:rsidP="00CB75B9">
                <w:pPr>
                  <w:rPr>
                    <w:sz w:val="18"/>
                    <w:szCs w:val="20"/>
                  </w:rPr>
                </w:pPr>
              </w:p>
            </w:tc>
          </w:tr>
          <w:tr w:rsidR="00D52C6D" w:rsidRPr="007668BE" w14:paraId="42DB5EA8" w14:textId="77777777" w:rsidTr="00CB75B9">
            <w:trPr>
              <w:trHeight w:val="567"/>
            </w:trPr>
            <w:tc>
              <w:tcPr>
                <w:tcW w:w="2410" w:type="dxa"/>
                <w:tcBorders>
                  <w:top w:val="single" w:sz="4" w:space="0" w:color="auto"/>
                </w:tcBorders>
              </w:tcPr>
              <w:p w14:paraId="3E976976" w14:textId="77777777" w:rsidR="00D52C6D" w:rsidRPr="007668BE" w:rsidRDefault="00D52C6D" w:rsidP="00CB75B9">
                <w:pPr>
                  <w:rPr>
                    <w:sz w:val="18"/>
                    <w:szCs w:val="20"/>
                  </w:rPr>
                </w:pPr>
              </w:p>
            </w:tc>
            <w:tc>
              <w:tcPr>
                <w:tcW w:w="6662" w:type="dxa"/>
                <w:tcBorders>
                  <w:top w:val="single" w:sz="4" w:space="0" w:color="auto"/>
                </w:tcBorders>
              </w:tcPr>
              <w:p w14:paraId="51B5B486" w14:textId="77777777" w:rsidR="00D52C6D" w:rsidRPr="007668BE" w:rsidRDefault="00D52C6D" w:rsidP="00CB75B9">
                <w:pPr>
                  <w:rPr>
                    <w:sz w:val="18"/>
                    <w:szCs w:val="20"/>
                  </w:rPr>
                </w:pPr>
              </w:p>
            </w:tc>
          </w:tr>
          <w:tr w:rsidR="00D52C6D" w:rsidRPr="00A11B96" w14:paraId="32BE8A97" w14:textId="77777777" w:rsidTr="00CB75B9">
            <w:trPr>
              <w:trHeight w:val="1278"/>
            </w:trPr>
            <w:tc>
              <w:tcPr>
                <w:tcW w:w="9072" w:type="dxa"/>
                <w:gridSpan w:val="2"/>
              </w:tcPr>
              <w:sdt>
                <w:sdtPr>
                  <w:alias w:val="Titel"/>
                  <w:tag w:val=""/>
                  <w:id w:val="-278721555"/>
                  <w:placeholder>
                    <w:docPart w:val="B4ACD668B1D54F94BFF7711C10110DE1"/>
                  </w:placeholder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p w14:paraId="74CB3509" w14:textId="53096037" w:rsidR="00D52C6D" w:rsidRPr="00D52C6D" w:rsidRDefault="008826E0" w:rsidP="00A11B96">
                    <w:pPr>
                      <w:pStyle w:val="Titel"/>
                    </w:pPr>
                    <w:r>
                      <w:t>Modul 122</w:t>
                    </w:r>
                  </w:p>
                </w:sdtContent>
              </w:sdt>
            </w:tc>
          </w:tr>
          <w:tr w:rsidR="00D52C6D" w:rsidRPr="002C1FB2" w14:paraId="308159EE" w14:textId="77777777" w:rsidTr="00CB75B9">
            <w:trPr>
              <w:trHeight w:val="332"/>
            </w:trPr>
            <w:tc>
              <w:tcPr>
                <w:tcW w:w="9072" w:type="dxa"/>
                <w:gridSpan w:val="2"/>
              </w:tcPr>
              <w:p w14:paraId="52D7811F" w14:textId="16DF003C" w:rsidR="00D52C6D" w:rsidRPr="002C1FB2" w:rsidRDefault="0042462D" w:rsidP="00D52C6D">
                <w:pPr>
                  <w:pStyle w:val="Untertitel"/>
                </w:pPr>
                <w:r>
                  <w:t>Leistungsbeurteilung LB1 - Dokumentation</w:t>
                </w:r>
              </w:p>
            </w:tc>
          </w:tr>
          <w:tr w:rsidR="00D52C6D" w:rsidRPr="00071BFC" w14:paraId="1A71423B" w14:textId="77777777" w:rsidTr="00CB75B9">
            <w:trPr>
              <w:trHeight w:val="567"/>
            </w:trPr>
            <w:tc>
              <w:tcPr>
                <w:tcW w:w="2410" w:type="dxa"/>
                <w:tcBorders>
                  <w:bottom w:val="single" w:sz="4" w:space="0" w:color="auto"/>
                </w:tcBorders>
              </w:tcPr>
              <w:p w14:paraId="6D63C6DD" w14:textId="77777777" w:rsidR="00D52C6D" w:rsidRDefault="00D52C6D" w:rsidP="00CB75B9"/>
            </w:tc>
            <w:tc>
              <w:tcPr>
                <w:tcW w:w="6662" w:type="dxa"/>
                <w:tcBorders>
                  <w:bottom w:val="single" w:sz="4" w:space="0" w:color="auto"/>
                </w:tcBorders>
              </w:tcPr>
              <w:p w14:paraId="27D11076" w14:textId="77777777" w:rsidR="00D52C6D" w:rsidRDefault="00D52C6D" w:rsidP="00CB75B9"/>
            </w:tc>
          </w:tr>
          <w:tr w:rsidR="00D52C6D" w:rsidRPr="00071BFC" w14:paraId="2372624F" w14:textId="77777777" w:rsidTr="00CB75B9">
            <w:trPr>
              <w:trHeight w:val="1134"/>
            </w:trPr>
            <w:tc>
              <w:tcPr>
                <w:tcW w:w="2410" w:type="dxa"/>
                <w:tcBorders>
                  <w:top w:val="single" w:sz="4" w:space="0" w:color="auto"/>
                </w:tcBorders>
              </w:tcPr>
              <w:p w14:paraId="0606903A" w14:textId="77777777" w:rsidR="00D52C6D" w:rsidRDefault="00D52C6D" w:rsidP="00CB75B9"/>
            </w:tc>
            <w:tc>
              <w:tcPr>
                <w:tcW w:w="6662" w:type="dxa"/>
                <w:tcBorders>
                  <w:top w:val="single" w:sz="4" w:space="0" w:color="auto"/>
                </w:tcBorders>
              </w:tcPr>
              <w:p w14:paraId="44D7BCCA" w14:textId="77777777" w:rsidR="00D52C6D" w:rsidRDefault="00D52C6D" w:rsidP="00CB75B9"/>
            </w:tc>
          </w:tr>
          <w:tr w:rsidR="00D52C6D" w:rsidRPr="00071BFC" w14:paraId="6EAF93BB" w14:textId="77777777" w:rsidTr="00D52C6D">
            <w:trPr>
              <w:trHeight w:val="1134"/>
            </w:trPr>
            <w:tc>
              <w:tcPr>
                <w:tcW w:w="2410" w:type="dxa"/>
              </w:tcPr>
              <w:p w14:paraId="76322AC4" w14:textId="77777777" w:rsidR="00D52C6D" w:rsidRPr="007D4C63" w:rsidRDefault="00D52C6D" w:rsidP="00CB75B9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Modul</w:t>
                </w:r>
              </w:p>
            </w:tc>
            <w:sdt>
              <w:sdtPr>
                <w:rPr>
                  <w:sz w:val="24"/>
                </w:rPr>
                <w:alias w:val="Modul/Lehrgang"/>
                <w:tag w:val="Modul/Lehrgang"/>
                <w:id w:val="2141921470"/>
                <w:placeholder>
                  <w:docPart w:val="E68D2FDE39984AF39B65C4310269F447"/>
                </w:placeholder>
                <w:comboBox>
                  <w:listItem w:value="Wählen Sie ein Element aus."/>
                  <w:listItem w:displayText="IET-114" w:value="IET-114"/>
                  <w:listItem w:displayText="IET-122" w:value="IET-122"/>
                  <w:listItem w:displayText="IET-129" w:value="IET-129"/>
                  <w:listItem w:displayText="IET-164" w:value="IET-164"/>
                  <w:listItem w:displayText="IET-431" w:value="IET-431"/>
                </w:comboBox>
              </w:sdtPr>
              <w:sdtEndPr/>
              <w:sdtContent>
                <w:tc>
                  <w:tcPr>
                    <w:tcW w:w="6662" w:type="dxa"/>
                  </w:tcPr>
                  <w:p w14:paraId="7D9F98A3" w14:textId="45A9AABC" w:rsidR="00D52C6D" w:rsidRPr="007D4C63" w:rsidRDefault="00AD18A4" w:rsidP="00CB75B9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IET-122</w:t>
                    </w:r>
                  </w:p>
                </w:tc>
              </w:sdtContent>
            </w:sdt>
          </w:tr>
          <w:tr w:rsidR="00D52C6D" w:rsidRPr="00FB2019" w14:paraId="77F76898" w14:textId="77777777" w:rsidTr="00D52C6D">
            <w:trPr>
              <w:trHeight w:val="1134"/>
            </w:trPr>
            <w:tc>
              <w:tcPr>
                <w:tcW w:w="2410" w:type="dxa"/>
              </w:tcPr>
              <w:p w14:paraId="60C36A23" w14:textId="77777777" w:rsidR="00D52C6D" w:rsidRPr="007D4C63" w:rsidRDefault="00D52C6D" w:rsidP="00CB75B9">
                <w:pPr>
                  <w:rPr>
                    <w:sz w:val="24"/>
                  </w:rPr>
                </w:pPr>
                <w:r w:rsidRPr="007D4C63">
                  <w:rPr>
                    <w:sz w:val="24"/>
                  </w:rPr>
                  <w:t>Eingereicht von</w:t>
                </w:r>
              </w:p>
            </w:tc>
            <w:tc>
              <w:tcPr>
                <w:tcW w:w="6662" w:type="dxa"/>
              </w:tcPr>
              <w:p w14:paraId="43CBAEA2" w14:textId="77DDA0F1" w:rsidR="00D52C6D" w:rsidRPr="007D4C63" w:rsidRDefault="009850FC" w:rsidP="008C4D54">
                <w:pPr>
                  <w:pStyle w:val="Kandidat"/>
                </w:pPr>
                <w:r>
                  <w:t>Gruppe 5</w:t>
                </w:r>
              </w:p>
            </w:tc>
          </w:tr>
          <w:tr w:rsidR="00D52C6D" w:rsidRPr="008732A9" w14:paraId="3DE0F564" w14:textId="77777777" w:rsidTr="00D52C6D">
            <w:trPr>
              <w:trHeight w:val="1134"/>
            </w:trPr>
            <w:tc>
              <w:tcPr>
                <w:tcW w:w="2410" w:type="dxa"/>
              </w:tcPr>
              <w:p w14:paraId="69749710" w14:textId="77777777" w:rsidR="00D52C6D" w:rsidRPr="007D4C63" w:rsidRDefault="00D52C6D" w:rsidP="00CB75B9">
                <w:pPr>
                  <w:rPr>
                    <w:sz w:val="24"/>
                  </w:rPr>
                </w:pPr>
                <w:r w:rsidRPr="007D4C63">
                  <w:rPr>
                    <w:sz w:val="24"/>
                  </w:rPr>
                  <w:t>Eingereicht bei</w:t>
                </w:r>
              </w:p>
            </w:tc>
            <w:tc>
              <w:tcPr>
                <w:tcW w:w="6662" w:type="dxa"/>
              </w:tcPr>
              <w:p w14:paraId="38D426CA" w14:textId="751C54FD" w:rsidR="00D52C6D" w:rsidRPr="007D4C63" w:rsidRDefault="0042462D" w:rsidP="008C4D54">
                <w:pPr>
                  <w:pStyle w:val="Lehrperson"/>
                </w:pPr>
                <w:r>
                  <w:t>Lehrperson</w:t>
                </w:r>
              </w:p>
            </w:tc>
          </w:tr>
          <w:tr w:rsidR="00D52C6D" w:rsidRPr="00FB2019" w14:paraId="5E5F8BF7" w14:textId="77777777" w:rsidTr="00CB75B9">
            <w:trPr>
              <w:trHeight w:val="567"/>
            </w:trPr>
            <w:tc>
              <w:tcPr>
                <w:tcW w:w="2410" w:type="dxa"/>
              </w:tcPr>
              <w:p w14:paraId="7A32C747" w14:textId="77777777" w:rsidR="00D52C6D" w:rsidRPr="007D4C63" w:rsidRDefault="00D52C6D" w:rsidP="00CB75B9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Datum</w:t>
                </w:r>
              </w:p>
            </w:tc>
            <w:tc>
              <w:tcPr>
                <w:tcW w:w="6662" w:type="dxa"/>
              </w:tcPr>
              <w:p w14:paraId="0913F9B7" w14:textId="611DD4D3" w:rsidR="00D52C6D" w:rsidRPr="007D4C63" w:rsidRDefault="00D52C6D" w:rsidP="00CB75B9">
                <w:pPr>
                  <w:rPr>
                    <w:sz w:val="24"/>
                  </w:rPr>
                </w:pPr>
                <w:r>
                  <w:rPr>
                    <w:sz w:val="24"/>
                  </w:rPr>
                  <w:fldChar w:fldCharType="begin"/>
                </w:r>
                <w:r>
                  <w:rPr>
                    <w:sz w:val="24"/>
                  </w:rPr>
                  <w:instrText xml:space="preserve"> TIME \@ "d. MMMM yyyy" </w:instrText>
                </w:r>
                <w:r>
                  <w:rPr>
                    <w:sz w:val="24"/>
                  </w:rPr>
                  <w:fldChar w:fldCharType="separate"/>
                </w:r>
                <w:r w:rsidR="0019332C">
                  <w:rPr>
                    <w:noProof/>
                    <w:sz w:val="24"/>
                  </w:rPr>
                  <w:t>9. Mai 2022</w:t>
                </w:r>
                <w:r>
                  <w:rPr>
                    <w:sz w:val="24"/>
                  </w:rPr>
                  <w:fldChar w:fldCharType="end"/>
                </w:r>
              </w:p>
            </w:tc>
          </w:tr>
        </w:tbl>
        <w:p w14:paraId="12895C33" w14:textId="77777777" w:rsidR="00F82209" w:rsidRDefault="00F82209" w:rsidP="00D52C6D">
          <w:r>
            <w:br w:type="page"/>
          </w:r>
        </w:p>
      </w:sdtContent>
    </w:sdt>
    <w:p w14:paraId="1E0ECB90" w14:textId="15A96CBB" w:rsidR="007B3EFA" w:rsidRPr="00EF6879" w:rsidRDefault="007B3EFA" w:rsidP="00477D80">
      <w:pPr>
        <w:pStyle w:val="Inhaltsverzeichnisberschrift"/>
        <w:rPr>
          <w:lang w:val="de-CH"/>
        </w:rPr>
      </w:pPr>
      <w:r w:rsidRPr="00477D80">
        <w:lastRenderedPageBreak/>
        <w:t>Änderungsverzeichnis</w:t>
      </w:r>
    </w:p>
    <w:tbl>
      <w:tblPr>
        <w:tblW w:w="9067" w:type="dxa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439"/>
      </w:tblGrid>
      <w:tr w:rsidR="007B3EFA" w:rsidRPr="00EF6879" w14:paraId="270EDF4C" w14:textId="77777777" w:rsidTr="007B3EFA">
        <w:trPr>
          <w:tblHeader/>
        </w:trPr>
        <w:tc>
          <w:tcPr>
            <w:tcW w:w="1526" w:type="dxa"/>
            <w:shd w:val="clear" w:color="auto" w:fill="D9D9D9"/>
          </w:tcPr>
          <w:p w14:paraId="38A41420" w14:textId="77777777" w:rsidR="007B3EFA" w:rsidRPr="00EF6879" w:rsidRDefault="007B3EFA" w:rsidP="007B3EFA">
            <w:pPr>
              <w:pStyle w:val="TabellenText"/>
            </w:pPr>
            <w:r w:rsidRPr="00EF6879">
              <w:t>Datum</w:t>
            </w:r>
          </w:p>
        </w:tc>
        <w:tc>
          <w:tcPr>
            <w:tcW w:w="1134" w:type="dxa"/>
            <w:shd w:val="clear" w:color="auto" w:fill="D9D9D9"/>
          </w:tcPr>
          <w:p w14:paraId="09A4EE0A" w14:textId="77777777" w:rsidR="007B3EFA" w:rsidRPr="00EF6879" w:rsidRDefault="007B3EFA" w:rsidP="007B3EFA">
            <w:pPr>
              <w:pStyle w:val="TabellenText"/>
            </w:pPr>
            <w:r w:rsidRPr="00EF6879">
              <w:t>Version</w:t>
            </w:r>
          </w:p>
        </w:tc>
        <w:tc>
          <w:tcPr>
            <w:tcW w:w="3968" w:type="dxa"/>
            <w:shd w:val="clear" w:color="auto" w:fill="D9D9D9"/>
          </w:tcPr>
          <w:p w14:paraId="174CA404" w14:textId="77777777" w:rsidR="007B3EFA" w:rsidRPr="00EF6879" w:rsidRDefault="007B3EFA" w:rsidP="007B3EFA">
            <w:pPr>
              <w:pStyle w:val="TabellenText"/>
            </w:pPr>
            <w:r w:rsidRPr="00EF6879">
              <w:t>Änderung</w:t>
            </w:r>
          </w:p>
        </w:tc>
        <w:tc>
          <w:tcPr>
            <w:tcW w:w="2439" w:type="dxa"/>
            <w:shd w:val="clear" w:color="auto" w:fill="D9D9D9"/>
          </w:tcPr>
          <w:p w14:paraId="723CF1A3" w14:textId="77777777" w:rsidR="007B3EFA" w:rsidRPr="00EF6879" w:rsidRDefault="007B3EFA" w:rsidP="007B3EFA">
            <w:pPr>
              <w:pStyle w:val="TabellenText"/>
            </w:pPr>
            <w:r w:rsidRPr="00EF6879">
              <w:t>Autor</w:t>
            </w:r>
          </w:p>
        </w:tc>
      </w:tr>
      <w:tr w:rsidR="007B3EFA" w:rsidRPr="00EF6879" w14:paraId="0D99D57D" w14:textId="77777777" w:rsidTr="007B3EFA">
        <w:tc>
          <w:tcPr>
            <w:tcW w:w="1526" w:type="dxa"/>
            <w:shd w:val="clear" w:color="auto" w:fill="auto"/>
          </w:tcPr>
          <w:p w14:paraId="00991B70" w14:textId="7F3A2445" w:rsidR="007B3EFA" w:rsidRPr="00EF6879" w:rsidRDefault="00666A5D" w:rsidP="007B3EFA">
            <w:pPr>
              <w:pStyle w:val="TabellenText"/>
            </w:pPr>
            <w:r>
              <w:t>09.04.2022</w:t>
            </w:r>
          </w:p>
        </w:tc>
        <w:tc>
          <w:tcPr>
            <w:tcW w:w="1134" w:type="dxa"/>
            <w:shd w:val="clear" w:color="auto" w:fill="auto"/>
          </w:tcPr>
          <w:p w14:paraId="0CBE4D57" w14:textId="055133FE" w:rsidR="007B3EFA" w:rsidRPr="00EF6879" w:rsidRDefault="00121B39" w:rsidP="007B3EFA">
            <w:pPr>
              <w:pStyle w:val="TabellenText"/>
            </w:pPr>
            <w:r>
              <w:t>0.</w:t>
            </w:r>
            <w:r w:rsidR="00666A5D">
              <w:t>5</w:t>
            </w:r>
          </w:p>
        </w:tc>
        <w:tc>
          <w:tcPr>
            <w:tcW w:w="3968" w:type="dxa"/>
            <w:shd w:val="clear" w:color="auto" w:fill="auto"/>
          </w:tcPr>
          <w:p w14:paraId="7BA9B82D" w14:textId="7AA4B020" w:rsidR="007B3EFA" w:rsidRPr="00EF6879" w:rsidRDefault="00A14F00" w:rsidP="007B3EFA">
            <w:pPr>
              <w:pStyle w:val="TabellenText"/>
            </w:pPr>
            <w:r>
              <w:t>Vorlage</w:t>
            </w:r>
          </w:p>
        </w:tc>
        <w:tc>
          <w:tcPr>
            <w:tcW w:w="2439" w:type="dxa"/>
            <w:shd w:val="clear" w:color="auto" w:fill="auto"/>
          </w:tcPr>
          <w:p w14:paraId="390B9D2F" w14:textId="6439A762" w:rsidR="007B3EFA" w:rsidRPr="00EF6879" w:rsidRDefault="00121B39" w:rsidP="007B3EFA">
            <w:pPr>
              <w:pStyle w:val="TabellenText"/>
            </w:pPr>
            <w:r>
              <w:t>Urs Dummermuth</w:t>
            </w:r>
          </w:p>
        </w:tc>
      </w:tr>
    </w:tbl>
    <w:p w14:paraId="619FE5D7" w14:textId="77777777" w:rsidR="007B3EFA" w:rsidRPr="007B3EFA" w:rsidRDefault="007B3EFA" w:rsidP="007B3EFA">
      <w:pPr>
        <w:rPr>
          <w:lang w:val="de-DE" w:eastAsia="de-CH"/>
        </w:rPr>
      </w:pPr>
    </w:p>
    <w:p w14:paraId="4E41433E" w14:textId="77777777" w:rsidR="007B3EFA" w:rsidRDefault="007B3EFA">
      <w:pPr>
        <w:spacing w:after="160"/>
      </w:pPr>
      <w:r>
        <w:br w:type="page"/>
      </w:r>
    </w:p>
    <w:p w14:paraId="38BD8F12" w14:textId="77777777" w:rsidR="00F82209" w:rsidRDefault="007B3EFA" w:rsidP="007B3EFA">
      <w:pPr>
        <w:pStyle w:val="Inhaltsverzeichnisberschrift"/>
      </w:pPr>
      <w:r>
        <w:lastRenderedPageBreak/>
        <w:t>Inhaltsverzeichnis</w:t>
      </w:r>
    </w:p>
    <w:p w14:paraId="14E363B7" w14:textId="285642CD" w:rsidR="00477D80" w:rsidRDefault="007B3EFA">
      <w:pPr>
        <w:pStyle w:val="Verzeichnis1"/>
        <w:rPr>
          <w:rFonts w:eastAsiaTheme="minorEastAsia"/>
          <w:lang w:eastAsia="de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0399607" w:history="1">
        <w:r w:rsidR="00477D80" w:rsidRPr="00F55D5C">
          <w:rPr>
            <w:rStyle w:val="Hyperlink"/>
          </w:rPr>
          <w:t>1</w:t>
        </w:r>
        <w:r w:rsidR="00477D80">
          <w:rPr>
            <w:rFonts w:eastAsiaTheme="minorEastAsia"/>
            <w:lang w:eastAsia="de-CH"/>
          </w:rPr>
          <w:tab/>
        </w:r>
        <w:r w:rsidR="00477D80" w:rsidRPr="00F55D5C">
          <w:rPr>
            <w:rStyle w:val="Hyperlink"/>
          </w:rPr>
          <w:t>Auftrag</w:t>
        </w:r>
        <w:r w:rsidR="00477D80">
          <w:rPr>
            <w:webHidden/>
          </w:rPr>
          <w:tab/>
        </w:r>
        <w:r w:rsidR="00477D80">
          <w:rPr>
            <w:webHidden/>
          </w:rPr>
          <w:fldChar w:fldCharType="begin"/>
        </w:r>
        <w:r w:rsidR="00477D80">
          <w:rPr>
            <w:webHidden/>
          </w:rPr>
          <w:instrText xml:space="preserve"> PAGEREF _Toc100399607 \h </w:instrText>
        </w:r>
        <w:r w:rsidR="00477D80">
          <w:rPr>
            <w:webHidden/>
          </w:rPr>
        </w:r>
        <w:r w:rsidR="00477D80">
          <w:rPr>
            <w:webHidden/>
          </w:rPr>
          <w:fldChar w:fldCharType="separate"/>
        </w:r>
        <w:r w:rsidR="00477D80">
          <w:rPr>
            <w:webHidden/>
          </w:rPr>
          <w:t>3</w:t>
        </w:r>
        <w:r w:rsidR="00477D80">
          <w:rPr>
            <w:webHidden/>
          </w:rPr>
          <w:fldChar w:fldCharType="end"/>
        </w:r>
      </w:hyperlink>
    </w:p>
    <w:p w14:paraId="727532D4" w14:textId="4B859A00" w:rsidR="00477D80" w:rsidRDefault="00F15926">
      <w:pPr>
        <w:pStyle w:val="Verzeichnis2"/>
        <w:rPr>
          <w:rFonts w:eastAsiaTheme="minorEastAsia"/>
          <w:noProof/>
          <w:lang w:eastAsia="de-CH"/>
        </w:rPr>
      </w:pPr>
      <w:hyperlink w:anchor="_Toc100399608" w:history="1">
        <w:r w:rsidR="00477D80" w:rsidRPr="00F55D5C">
          <w:rPr>
            <w:rStyle w:val="Hyperlink"/>
            <w:noProof/>
          </w:rPr>
          <w:t>1.1</w:t>
        </w:r>
        <w:r w:rsidR="00477D80">
          <w:rPr>
            <w:rFonts w:eastAsiaTheme="minorEastAsia"/>
            <w:noProof/>
            <w:lang w:eastAsia="de-CH"/>
          </w:rPr>
          <w:tab/>
        </w:r>
        <w:r w:rsidR="00477D80" w:rsidRPr="00F55D5C">
          <w:rPr>
            <w:rStyle w:val="Hyperlink"/>
            <w:noProof/>
          </w:rPr>
          <w:t>Zweck des Skriptes</w:t>
        </w:r>
        <w:r w:rsidR="00477D80">
          <w:rPr>
            <w:noProof/>
            <w:webHidden/>
          </w:rPr>
          <w:tab/>
        </w:r>
        <w:r w:rsidR="00477D80">
          <w:rPr>
            <w:noProof/>
            <w:webHidden/>
          </w:rPr>
          <w:fldChar w:fldCharType="begin"/>
        </w:r>
        <w:r w:rsidR="00477D80">
          <w:rPr>
            <w:noProof/>
            <w:webHidden/>
          </w:rPr>
          <w:instrText xml:space="preserve"> PAGEREF _Toc100399608 \h </w:instrText>
        </w:r>
        <w:r w:rsidR="00477D80">
          <w:rPr>
            <w:noProof/>
            <w:webHidden/>
          </w:rPr>
        </w:r>
        <w:r w:rsidR="00477D80">
          <w:rPr>
            <w:noProof/>
            <w:webHidden/>
          </w:rPr>
          <w:fldChar w:fldCharType="separate"/>
        </w:r>
        <w:r w:rsidR="00477D80">
          <w:rPr>
            <w:noProof/>
            <w:webHidden/>
          </w:rPr>
          <w:t>3</w:t>
        </w:r>
        <w:r w:rsidR="00477D80">
          <w:rPr>
            <w:noProof/>
            <w:webHidden/>
          </w:rPr>
          <w:fldChar w:fldCharType="end"/>
        </w:r>
      </w:hyperlink>
    </w:p>
    <w:p w14:paraId="152BD692" w14:textId="196396F7" w:rsidR="00477D80" w:rsidRDefault="00F15926">
      <w:pPr>
        <w:pStyle w:val="Verzeichnis2"/>
        <w:rPr>
          <w:rFonts w:eastAsiaTheme="minorEastAsia"/>
          <w:noProof/>
          <w:lang w:eastAsia="de-CH"/>
        </w:rPr>
      </w:pPr>
      <w:hyperlink w:anchor="_Toc100399609" w:history="1">
        <w:r w:rsidR="00477D80" w:rsidRPr="00F55D5C">
          <w:rPr>
            <w:rStyle w:val="Hyperlink"/>
            <w:noProof/>
          </w:rPr>
          <w:t>1.2</w:t>
        </w:r>
        <w:r w:rsidR="00477D80">
          <w:rPr>
            <w:rFonts w:eastAsiaTheme="minorEastAsia"/>
            <w:noProof/>
            <w:lang w:eastAsia="de-CH"/>
          </w:rPr>
          <w:tab/>
        </w:r>
        <w:r w:rsidR="00477D80" w:rsidRPr="00F55D5C">
          <w:rPr>
            <w:rStyle w:val="Hyperlink"/>
            <w:noProof/>
          </w:rPr>
          <w:t>Ziele</w:t>
        </w:r>
        <w:r w:rsidR="00477D80">
          <w:rPr>
            <w:noProof/>
            <w:webHidden/>
          </w:rPr>
          <w:tab/>
        </w:r>
        <w:r w:rsidR="00477D80">
          <w:rPr>
            <w:noProof/>
            <w:webHidden/>
          </w:rPr>
          <w:fldChar w:fldCharType="begin"/>
        </w:r>
        <w:r w:rsidR="00477D80">
          <w:rPr>
            <w:noProof/>
            <w:webHidden/>
          </w:rPr>
          <w:instrText xml:space="preserve"> PAGEREF _Toc100399609 \h </w:instrText>
        </w:r>
        <w:r w:rsidR="00477D80">
          <w:rPr>
            <w:noProof/>
            <w:webHidden/>
          </w:rPr>
        </w:r>
        <w:r w:rsidR="00477D80">
          <w:rPr>
            <w:noProof/>
            <w:webHidden/>
          </w:rPr>
          <w:fldChar w:fldCharType="separate"/>
        </w:r>
        <w:r w:rsidR="00477D80">
          <w:rPr>
            <w:noProof/>
            <w:webHidden/>
          </w:rPr>
          <w:t>3</w:t>
        </w:r>
        <w:r w:rsidR="00477D80">
          <w:rPr>
            <w:noProof/>
            <w:webHidden/>
          </w:rPr>
          <w:fldChar w:fldCharType="end"/>
        </w:r>
      </w:hyperlink>
    </w:p>
    <w:p w14:paraId="4DD353B7" w14:textId="725CC0B4" w:rsidR="00477D80" w:rsidRDefault="00F15926">
      <w:pPr>
        <w:pStyle w:val="Verzeichnis2"/>
        <w:rPr>
          <w:rFonts w:eastAsiaTheme="minorEastAsia"/>
          <w:noProof/>
          <w:lang w:eastAsia="de-CH"/>
        </w:rPr>
      </w:pPr>
      <w:hyperlink w:anchor="_Toc100399610" w:history="1">
        <w:r w:rsidR="00477D80" w:rsidRPr="00F55D5C">
          <w:rPr>
            <w:rStyle w:val="Hyperlink"/>
            <w:noProof/>
          </w:rPr>
          <w:t>1.3</w:t>
        </w:r>
        <w:r w:rsidR="00477D80">
          <w:rPr>
            <w:rFonts w:eastAsiaTheme="minorEastAsia"/>
            <w:noProof/>
            <w:lang w:eastAsia="de-CH"/>
          </w:rPr>
          <w:tab/>
        </w:r>
        <w:r w:rsidR="00477D80" w:rsidRPr="00F55D5C">
          <w:rPr>
            <w:rStyle w:val="Hyperlink"/>
            <w:noProof/>
          </w:rPr>
          <w:t>Anforderungen an das Skript</w:t>
        </w:r>
        <w:r w:rsidR="00477D80">
          <w:rPr>
            <w:noProof/>
            <w:webHidden/>
          </w:rPr>
          <w:tab/>
        </w:r>
        <w:r w:rsidR="00477D80">
          <w:rPr>
            <w:noProof/>
            <w:webHidden/>
          </w:rPr>
          <w:fldChar w:fldCharType="begin"/>
        </w:r>
        <w:r w:rsidR="00477D80">
          <w:rPr>
            <w:noProof/>
            <w:webHidden/>
          </w:rPr>
          <w:instrText xml:space="preserve"> PAGEREF _Toc100399610 \h </w:instrText>
        </w:r>
        <w:r w:rsidR="00477D80">
          <w:rPr>
            <w:noProof/>
            <w:webHidden/>
          </w:rPr>
        </w:r>
        <w:r w:rsidR="00477D80">
          <w:rPr>
            <w:noProof/>
            <w:webHidden/>
          </w:rPr>
          <w:fldChar w:fldCharType="separate"/>
        </w:r>
        <w:r w:rsidR="00477D80">
          <w:rPr>
            <w:noProof/>
            <w:webHidden/>
          </w:rPr>
          <w:t>3</w:t>
        </w:r>
        <w:r w:rsidR="00477D80">
          <w:rPr>
            <w:noProof/>
            <w:webHidden/>
          </w:rPr>
          <w:fldChar w:fldCharType="end"/>
        </w:r>
      </w:hyperlink>
    </w:p>
    <w:p w14:paraId="3F3F618E" w14:textId="456BCA65" w:rsidR="00477D80" w:rsidRDefault="00F15926">
      <w:pPr>
        <w:pStyle w:val="Verzeichnis2"/>
        <w:rPr>
          <w:rFonts w:eastAsiaTheme="minorEastAsia"/>
          <w:noProof/>
          <w:lang w:eastAsia="de-CH"/>
        </w:rPr>
      </w:pPr>
      <w:hyperlink w:anchor="_Toc100399611" w:history="1">
        <w:r w:rsidR="00477D80" w:rsidRPr="00F55D5C">
          <w:rPr>
            <w:rStyle w:val="Hyperlink"/>
            <w:noProof/>
          </w:rPr>
          <w:t>1.4</w:t>
        </w:r>
        <w:r w:rsidR="00477D80">
          <w:rPr>
            <w:rFonts w:eastAsiaTheme="minorEastAsia"/>
            <w:noProof/>
            <w:lang w:eastAsia="de-CH"/>
          </w:rPr>
          <w:tab/>
        </w:r>
        <w:r w:rsidR="00477D80" w:rsidRPr="00F55D5C">
          <w:rPr>
            <w:rStyle w:val="Hyperlink"/>
            <w:noProof/>
          </w:rPr>
          <w:t>Vorgehen (Methode)</w:t>
        </w:r>
        <w:r w:rsidR="00477D80">
          <w:rPr>
            <w:noProof/>
            <w:webHidden/>
          </w:rPr>
          <w:tab/>
        </w:r>
        <w:r w:rsidR="00477D80">
          <w:rPr>
            <w:noProof/>
            <w:webHidden/>
          </w:rPr>
          <w:fldChar w:fldCharType="begin"/>
        </w:r>
        <w:r w:rsidR="00477D80">
          <w:rPr>
            <w:noProof/>
            <w:webHidden/>
          </w:rPr>
          <w:instrText xml:space="preserve"> PAGEREF _Toc100399611 \h </w:instrText>
        </w:r>
        <w:r w:rsidR="00477D80">
          <w:rPr>
            <w:noProof/>
            <w:webHidden/>
          </w:rPr>
        </w:r>
        <w:r w:rsidR="00477D80">
          <w:rPr>
            <w:noProof/>
            <w:webHidden/>
          </w:rPr>
          <w:fldChar w:fldCharType="separate"/>
        </w:r>
        <w:r w:rsidR="00477D80">
          <w:rPr>
            <w:noProof/>
            <w:webHidden/>
          </w:rPr>
          <w:t>3</w:t>
        </w:r>
        <w:r w:rsidR="00477D80">
          <w:rPr>
            <w:noProof/>
            <w:webHidden/>
          </w:rPr>
          <w:fldChar w:fldCharType="end"/>
        </w:r>
      </w:hyperlink>
    </w:p>
    <w:p w14:paraId="7D8E68C3" w14:textId="7140C2CC" w:rsidR="00477D80" w:rsidRDefault="00F15926">
      <w:pPr>
        <w:pStyle w:val="Verzeichnis1"/>
        <w:rPr>
          <w:rFonts w:eastAsiaTheme="minorEastAsia"/>
          <w:lang w:eastAsia="de-CH"/>
        </w:rPr>
      </w:pPr>
      <w:hyperlink w:anchor="_Toc100399612" w:history="1">
        <w:r w:rsidR="00477D80" w:rsidRPr="00F55D5C">
          <w:rPr>
            <w:rStyle w:val="Hyperlink"/>
          </w:rPr>
          <w:t>2</w:t>
        </w:r>
        <w:r w:rsidR="00477D80">
          <w:rPr>
            <w:rFonts w:eastAsiaTheme="minorEastAsia"/>
            <w:lang w:eastAsia="de-CH"/>
          </w:rPr>
          <w:tab/>
        </w:r>
        <w:r w:rsidR="00477D80" w:rsidRPr="00F55D5C">
          <w:rPr>
            <w:rStyle w:val="Hyperlink"/>
          </w:rPr>
          <w:t>Ablaufdiagramm</w:t>
        </w:r>
        <w:r w:rsidR="00477D80">
          <w:rPr>
            <w:webHidden/>
          </w:rPr>
          <w:tab/>
        </w:r>
        <w:r w:rsidR="00477D80">
          <w:rPr>
            <w:webHidden/>
          </w:rPr>
          <w:fldChar w:fldCharType="begin"/>
        </w:r>
        <w:r w:rsidR="00477D80">
          <w:rPr>
            <w:webHidden/>
          </w:rPr>
          <w:instrText xml:space="preserve"> PAGEREF _Toc100399612 \h </w:instrText>
        </w:r>
        <w:r w:rsidR="00477D80">
          <w:rPr>
            <w:webHidden/>
          </w:rPr>
        </w:r>
        <w:r w:rsidR="00477D80">
          <w:rPr>
            <w:webHidden/>
          </w:rPr>
          <w:fldChar w:fldCharType="separate"/>
        </w:r>
        <w:r w:rsidR="00477D80">
          <w:rPr>
            <w:webHidden/>
          </w:rPr>
          <w:t>4</w:t>
        </w:r>
        <w:r w:rsidR="00477D80">
          <w:rPr>
            <w:webHidden/>
          </w:rPr>
          <w:fldChar w:fldCharType="end"/>
        </w:r>
      </w:hyperlink>
    </w:p>
    <w:p w14:paraId="5B55FB6C" w14:textId="3327A031" w:rsidR="00477D80" w:rsidRDefault="00F15926">
      <w:pPr>
        <w:pStyle w:val="Verzeichnis2"/>
        <w:rPr>
          <w:rFonts w:eastAsiaTheme="minorEastAsia"/>
          <w:noProof/>
          <w:lang w:eastAsia="de-CH"/>
        </w:rPr>
      </w:pPr>
      <w:hyperlink w:anchor="_Toc100399613" w:history="1">
        <w:r w:rsidR="00477D80" w:rsidRPr="00F55D5C">
          <w:rPr>
            <w:rStyle w:val="Hyperlink"/>
            <w:noProof/>
          </w:rPr>
          <w:t>2.1</w:t>
        </w:r>
        <w:r w:rsidR="00477D80">
          <w:rPr>
            <w:rFonts w:eastAsiaTheme="minorEastAsia"/>
            <w:noProof/>
            <w:lang w:eastAsia="de-CH"/>
          </w:rPr>
          <w:tab/>
        </w:r>
        <w:r w:rsidR="00477D80" w:rsidRPr="00F55D5C">
          <w:rPr>
            <w:rStyle w:val="Hyperlink"/>
            <w:noProof/>
          </w:rPr>
          <w:t>PAP / Flussdiagramm / Struktogramm</w:t>
        </w:r>
        <w:r w:rsidR="00477D80">
          <w:rPr>
            <w:noProof/>
            <w:webHidden/>
          </w:rPr>
          <w:tab/>
        </w:r>
        <w:r w:rsidR="00477D80">
          <w:rPr>
            <w:noProof/>
            <w:webHidden/>
          </w:rPr>
          <w:fldChar w:fldCharType="begin"/>
        </w:r>
        <w:r w:rsidR="00477D80">
          <w:rPr>
            <w:noProof/>
            <w:webHidden/>
          </w:rPr>
          <w:instrText xml:space="preserve"> PAGEREF _Toc100399613 \h </w:instrText>
        </w:r>
        <w:r w:rsidR="00477D80">
          <w:rPr>
            <w:noProof/>
            <w:webHidden/>
          </w:rPr>
        </w:r>
        <w:r w:rsidR="00477D80">
          <w:rPr>
            <w:noProof/>
            <w:webHidden/>
          </w:rPr>
          <w:fldChar w:fldCharType="separate"/>
        </w:r>
        <w:r w:rsidR="00477D80">
          <w:rPr>
            <w:noProof/>
            <w:webHidden/>
          </w:rPr>
          <w:t>4</w:t>
        </w:r>
        <w:r w:rsidR="00477D80">
          <w:rPr>
            <w:noProof/>
            <w:webHidden/>
          </w:rPr>
          <w:fldChar w:fldCharType="end"/>
        </w:r>
      </w:hyperlink>
    </w:p>
    <w:p w14:paraId="0C9B3E5F" w14:textId="7AB762C3" w:rsidR="00477D80" w:rsidRDefault="00F15926">
      <w:pPr>
        <w:pStyle w:val="Verzeichnis2"/>
        <w:rPr>
          <w:rFonts w:eastAsiaTheme="minorEastAsia"/>
          <w:noProof/>
          <w:lang w:eastAsia="de-CH"/>
        </w:rPr>
      </w:pPr>
      <w:hyperlink w:anchor="_Toc100399614" w:history="1">
        <w:r w:rsidR="00477D80" w:rsidRPr="00F55D5C">
          <w:rPr>
            <w:rStyle w:val="Hyperlink"/>
            <w:noProof/>
          </w:rPr>
          <w:t>2.2</w:t>
        </w:r>
        <w:r w:rsidR="00477D80">
          <w:rPr>
            <w:rFonts w:eastAsiaTheme="minorEastAsia"/>
            <w:noProof/>
            <w:lang w:eastAsia="de-CH"/>
          </w:rPr>
          <w:tab/>
        </w:r>
        <w:r w:rsidR="00477D80" w:rsidRPr="00F55D5C">
          <w:rPr>
            <w:rStyle w:val="Hyperlink"/>
            <w:noProof/>
          </w:rPr>
          <w:t>Kommentar / Beschreibung</w:t>
        </w:r>
        <w:r w:rsidR="00477D80">
          <w:rPr>
            <w:noProof/>
            <w:webHidden/>
          </w:rPr>
          <w:tab/>
        </w:r>
        <w:r w:rsidR="00477D80">
          <w:rPr>
            <w:noProof/>
            <w:webHidden/>
          </w:rPr>
          <w:fldChar w:fldCharType="begin"/>
        </w:r>
        <w:r w:rsidR="00477D80">
          <w:rPr>
            <w:noProof/>
            <w:webHidden/>
          </w:rPr>
          <w:instrText xml:space="preserve"> PAGEREF _Toc100399614 \h </w:instrText>
        </w:r>
        <w:r w:rsidR="00477D80">
          <w:rPr>
            <w:noProof/>
            <w:webHidden/>
          </w:rPr>
        </w:r>
        <w:r w:rsidR="00477D80">
          <w:rPr>
            <w:noProof/>
            <w:webHidden/>
          </w:rPr>
          <w:fldChar w:fldCharType="separate"/>
        </w:r>
        <w:r w:rsidR="00477D80">
          <w:rPr>
            <w:noProof/>
            <w:webHidden/>
          </w:rPr>
          <w:t>4</w:t>
        </w:r>
        <w:r w:rsidR="00477D80">
          <w:rPr>
            <w:noProof/>
            <w:webHidden/>
          </w:rPr>
          <w:fldChar w:fldCharType="end"/>
        </w:r>
      </w:hyperlink>
    </w:p>
    <w:p w14:paraId="3AB477B6" w14:textId="5554B81D" w:rsidR="00477D80" w:rsidRDefault="00F15926">
      <w:pPr>
        <w:pStyle w:val="Verzeichnis1"/>
        <w:rPr>
          <w:rFonts w:eastAsiaTheme="minorEastAsia"/>
          <w:lang w:eastAsia="de-CH"/>
        </w:rPr>
      </w:pPr>
      <w:hyperlink w:anchor="_Toc100399615" w:history="1">
        <w:r w:rsidR="00477D80" w:rsidRPr="00F55D5C">
          <w:rPr>
            <w:rStyle w:val="Hyperlink"/>
          </w:rPr>
          <w:t>3</w:t>
        </w:r>
        <w:r w:rsidR="00477D80">
          <w:rPr>
            <w:rFonts w:eastAsiaTheme="minorEastAsia"/>
            <w:lang w:eastAsia="de-CH"/>
          </w:rPr>
          <w:tab/>
        </w:r>
        <w:r w:rsidR="00477D80" w:rsidRPr="00F55D5C">
          <w:rPr>
            <w:rStyle w:val="Hyperlink"/>
          </w:rPr>
          <w:t>Realisierung</w:t>
        </w:r>
        <w:r w:rsidR="00477D80">
          <w:rPr>
            <w:webHidden/>
          </w:rPr>
          <w:tab/>
        </w:r>
        <w:r w:rsidR="00477D80">
          <w:rPr>
            <w:webHidden/>
          </w:rPr>
          <w:fldChar w:fldCharType="begin"/>
        </w:r>
        <w:r w:rsidR="00477D80">
          <w:rPr>
            <w:webHidden/>
          </w:rPr>
          <w:instrText xml:space="preserve"> PAGEREF _Toc100399615 \h </w:instrText>
        </w:r>
        <w:r w:rsidR="00477D80">
          <w:rPr>
            <w:webHidden/>
          </w:rPr>
        </w:r>
        <w:r w:rsidR="00477D80">
          <w:rPr>
            <w:webHidden/>
          </w:rPr>
          <w:fldChar w:fldCharType="separate"/>
        </w:r>
        <w:r w:rsidR="00477D80">
          <w:rPr>
            <w:webHidden/>
          </w:rPr>
          <w:t>5</w:t>
        </w:r>
        <w:r w:rsidR="00477D80">
          <w:rPr>
            <w:webHidden/>
          </w:rPr>
          <w:fldChar w:fldCharType="end"/>
        </w:r>
      </w:hyperlink>
    </w:p>
    <w:p w14:paraId="3861599C" w14:textId="289839F6" w:rsidR="00477D80" w:rsidRDefault="00F15926">
      <w:pPr>
        <w:pStyle w:val="Verzeichnis2"/>
        <w:rPr>
          <w:rFonts w:eastAsiaTheme="minorEastAsia"/>
          <w:noProof/>
          <w:lang w:eastAsia="de-CH"/>
        </w:rPr>
      </w:pPr>
      <w:hyperlink w:anchor="_Toc100399616" w:history="1">
        <w:r w:rsidR="00477D80" w:rsidRPr="00F55D5C">
          <w:rPr>
            <w:rStyle w:val="Hyperlink"/>
            <w:noProof/>
          </w:rPr>
          <w:t>3.1</w:t>
        </w:r>
        <w:r w:rsidR="00477D80">
          <w:rPr>
            <w:rFonts w:eastAsiaTheme="minorEastAsia"/>
            <w:noProof/>
            <w:lang w:eastAsia="de-CH"/>
          </w:rPr>
          <w:tab/>
        </w:r>
        <w:r w:rsidR="00477D80" w:rsidRPr="00F55D5C">
          <w:rPr>
            <w:rStyle w:val="Hyperlink"/>
            <w:noProof/>
          </w:rPr>
          <w:t>Technologie Bash / Powershell / Python</w:t>
        </w:r>
        <w:r w:rsidR="00477D80">
          <w:rPr>
            <w:noProof/>
            <w:webHidden/>
          </w:rPr>
          <w:tab/>
        </w:r>
        <w:r w:rsidR="00477D80">
          <w:rPr>
            <w:noProof/>
            <w:webHidden/>
          </w:rPr>
          <w:fldChar w:fldCharType="begin"/>
        </w:r>
        <w:r w:rsidR="00477D80">
          <w:rPr>
            <w:noProof/>
            <w:webHidden/>
          </w:rPr>
          <w:instrText xml:space="preserve"> PAGEREF _Toc100399616 \h </w:instrText>
        </w:r>
        <w:r w:rsidR="00477D80">
          <w:rPr>
            <w:noProof/>
            <w:webHidden/>
          </w:rPr>
        </w:r>
        <w:r w:rsidR="00477D80">
          <w:rPr>
            <w:noProof/>
            <w:webHidden/>
          </w:rPr>
          <w:fldChar w:fldCharType="separate"/>
        </w:r>
        <w:r w:rsidR="00477D80">
          <w:rPr>
            <w:noProof/>
            <w:webHidden/>
          </w:rPr>
          <w:t>5</w:t>
        </w:r>
        <w:r w:rsidR="00477D80">
          <w:rPr>
            <w:noProof/>
            <w:webHidden/>
          </w:rPr>
          <w:fldChar w:fldCharType="end"/>
        </w:r>
      </w:hyperlink>
    </w:p>
    <w:p w14:paraId="09B77D02" w14:textId="2D382533" w:rsidR="00477D80" w:rsidRDefault="00F15926">
      <w:pPr>
        <w:pStyle w:val="Verzeichnis2"/>
        <w:rPr>
          <w:rFonts w:eastAsiaTheme="minorEastAsia"/>
          <w:noProof/>
          <w:lang w:eastAsia="de-CH"/>
        </w:rPr>
      </w:pPr>
      <w:hyperlink w:anchor="_Toc100399617" w:history="1">
        <w:r w:rsidR="00477D80" w:rsidRPr="00F55D5C">
          <w:rPr>
            <w:rStyle w:val="Hyperlink"/>
            <w:noProof/>
          </w:rPr>
          <w:t>3.2</w:t>
        </w:r>
        <w:r w:rsidR="00477D80">
          <w:rPr>
            <w:rFonts w:eastAsiaTheme="minorEastAsia"/>
            <w:noProof/>
            <w:lang w:eastAsia="de-CH"/>
          </w:rPr>
          <w:tab/>
        </w:r>
        <w:r w:rsidR="00477D80" w:rsidRPr="00F55D5C">
          <w:rPr>
            <w:rStyle w:val="Hyperlink"/>
            <w:noProof/>
          </w:rPr>
          <w:t>Ein- und Ausgabe</w:t>
        </w:r>
        <w:r w:rsidR="00477D80">
          <w:rPr>
            <w:noProof/>
            <w:webHidden/>
          </w:rPr>
          <w:tab/>
        </w:r>
        <w:r w:rsidR="00477D80">
          <w:rPr>
            <w:noProof/>
            <w:webHidden/>
          </w:rPr>
          <w:fldChar w:fldCharType="begin"/>
        </w:r>
        <w:r w:rsidR="00477D80">
          <w:rPr>
            <w:noProof/>
            <w:webHidden/>
          </w:rPr>
          <w:instrText xml:space="preserve"> PAGEREF _Toc100399617 \h </w:instrText>
        </w:r>
        <w:r w:rsidR="00477D80">
          <w:rPr>
            <w:noProof/>
            <w:webHidden/>
          </w:rPr>
        </w:r>
        <w:r w:rsidR="00477D80">
          <w:rPr>
            <w:noProof/>
            <w:webHidden/>
          </w:rPr>
          <w:fldChar w:fldCharType="separate"/>
        </w:r>
        <w:r w:rsidR="00477D80">
          <w:rPr>
            <w:noProof/>
            <w:webHidden/>
          </w:rPr>
          <w:t>5</w:t>
        </w:r>
        <w:r w:rsidR="00477D80">
          <w:rPr>
            <w:noProof/>
            <w:webHidden/>
          </w:rPr>
          <w:fldChar w:fldCharType="end"/>
        </w:r>
      </w:hyperlink>
    </w:p>
    <w:p w14:paraId="5F436634" w14:textId="3991E92D" w:rsidR="00477D80" w:rsidRDefault="00F15926">
      <w:pPr>
        <w:pStyle w:val="Verzeichnis2"/>
        <w:rPr>
          <w:rFonts w:eastAsiaTheme="minorEastAsia"/>
          <w:noProof/>
          <w:lang w:eastAsia="de-CH"/>
        </w:rPr>
      </w:pPr>
      <w:hyperlink w:anchor="_Toc100399618" w:history="1">
        <w:r w:rsidR="00477D80" w:rsidRPr="00F55D5C">
          <w:rPr>
            <w:rStyle w:val="Hyperlink"/>
            <w:noProof/>
          </w:rPr>
          <w:t>3.3</w:t>
        </w:r>
        <w:r w:rsidR="00477D80">
          <w:rPr>
            <w:rFonts w:eastAsiaTheme="minorEastAsia"/>
            <w:noProof/>
            <w:lang w:eastAsia="de-CH"/>
          </w:rPr>
          <w:tab/>
        </w:r>
        <w:r w:rsidR="00477D80" w:rsidRPr="00F55D5C">
          <w:rPr>
            <w:rStyle w:val="Hyperlink"/>
            <w:noProof/>
          </w:rPr>
          <w:t>Kontrollstrukturen</w:t>
        </w:r>
        <w:r w:rsidR="00477D80">
          <w:rPr>
            <w:noProof/>
            <w:webHidden/>
          </w:rPr>
          <w:tab/>
        </w:r>
        <w:r w:rsidR="00477D80">
          <w:rPr>
            <w:noProof/>
            <w:webHidden/>
          </w:rPr>
          <w:fldChar w:fldCharType="begin"/>
        </w:r>
        <w:r w:rsidR="00477D80">
          <w:rPr>
            <w:noProof/>
            <w:webHidden/>
          </w:rPr>
          <w:instrText xml:space="preserve"> PAGEREF _Toc100399618 \h </w:instrText>
        </w:r>
        <w:r w:rsidR="00477D80">
          <w:rPr>
            <w:noProof/>
            <w:webHidden/>
          </w:rPr>
        </w:r>
        <w:r w:rsidR="00477D80">
          <w:rPr>
            <w:noProof/>
            <w:webHidden/>
          </w:rPr>
          <w:fldChar w:fldCharType="separate"/>
        </w:r>
        <w:r w:rsidR="00477D80">
          <w:rPr>
            <w:noProof/>
            <w:webHidden/>
          </w:rPr>
          <w:t>5</w:t>
        </w:r>
        <w:r w:rsidR="00477D80">
          <w:rPr>
            <w:noProof/>
            <w:webHidden/>
          </w:rPr>
          <w:fldChar w:fldCharType="end"/>
        </w:r>
      </w:hyperlink>
    </w:p>
    <w:p w14:paraId="37B4C6BD" w14:textId="1A0141A0" w:rsidR="00477D80" w:rsidRDefault="00F15926">
      <w:pPr>
        <w:pStyle w:val="Verzeichnis2"/>
        <w:rPr>
          <w:rFonts w:eastAsiaTheme="minorEastAsia"/>
          <w:noProof/>
          <w:lang w:eastAsia="de-CH"/>
        </w:rPr>
      </w:pPr>
      <w:hyperlink w:anchor="_Toc100399619" w:history="1">
        <w:r w:rsidR="00477D80" w:rsidRPr="00F55D5C">
          <w:rPr>
            <w:rStyle w:val="Hyperlink"/>
            <w:noProof/>
          </w:rPr>
          <w:t>3.4</w:t>
        </w:r>
        <w:r w:rsidR="00477D80">
          <w:rPr>
            <w:rFonts w:eastAsiaTheme="minorEastAsia"/>
            <w:noProof/>
            <w:lang w:eastAsia="de-CH"/>
          </w:rPr>
          <w:tab/>
        </w:r>
        <w:r w:rsidR="00477D80" w:rsidRPr="00F55D5C">
          <w:rPr>
            <w:rStyle w:val="Hyperlink"/>
            <w:noProof/>
          </w:rPr>
          <w:t>Testfall / Testfälle</w:t>
        </w:r>
        <w:r w:rsidR="00477D80">
          <w:rPr>
            <w:noProof/>
            <w:webHidden/>
          </w:rPr>
          <w:tab/>
        </w:r>
        <w:r w:rsidR="00477D80">
          <w:rPr>
            <w:noProof/>
            <w:webHidden/>
          </w:rPr>
          <w:fldChar w:fldCharType="begin"/>
        </w:r>
        <w:r w:rsidR="00477D80">
          <w:rPr>
            <w:noProof/>
            <w:webHidden/>
          </w:rPr>
          <w:instrText xml:space="preserve"> PAGEREF _Toc100399619 \h </w:instrText>
        </w:r>
        <w:r w:rsidR="00477D80">
          <w:rPr>
            <w:noProof/>
            <w:webHidden/>
          </w:rPr>
        </w:r>
        <w:r w:rsidR="00477D80">
          <w:rPr>
            <w:noProof/>
            <w:webHidden/>
          </w:rPr>
          <w:fldChar w:fldCharType="separate"/>
        </w:r>
        <w:r w:rsidR="00477D80">
          <w:rPr>
            <w:noProof/>
            <w:webHidden/>
          </w:rPr>
          <w:t>5</w:t>
        </w:r>
        <w:r w:rsidR="00477D80">
          <w:rPr>
            <w:noProof/>
            <w:webHidden/>
          </w:rPr>
          <w:fldChar w:fldCharType="end"/>
        </w:r>
      </w:hyperlink>
    </w:p>
    <w:p w14:paraId="2D38FF14" w14:textId="23D74E11" w:rsidR="00477D80" w:rsidRDefault="00F15926">
      <w:pPr>
        <w:pStyle w:val="Verzeichnis1"/>
        <w:rPr>
          <w:rFonts w:eastAsiaTheme="minorEastAsia"/>
          <w:lang w:eastAsia="de-CH"/>
        </w:rPr>
      </w:pPr>
      <w:hyperlink w:anchor="_Toc100399620" w:history="1">
        <w:r w:rsidR="00477D80" w:rsidRPr="00F55D5C">
          <w:rPr>
            <w:rStyle w:val="Hyperlink"/>
          </w:rPr>
          <w:t>4</w:t>
        </w:r>
        <w:r w:rsidR="00477D80">
          <w:rPr>
            <w:rFonts w:eastAsiaTheme="minorEastAsia"/>
            <w:lang w:eastAsia="de-CH"/>
          </w:rPr>
          <w:tab/>
        </w:r>
        <w:r w:rsidR="00477D80" w:rsidRPr="00F55D5C">
          <w:rPr>
            <w:rStyle w:val="Hyperlink"/>
          </w:rPr>
          <w:t>Integration</w:t>
        </w:r>
        <w:r w:rsidR="00477D80">
          <w:rPr>
            <w:webHidden/>
          </w:rPr>
          <w:tab/>
        </w:r>
        <w:r w:rsidR="00477D80">
          <w:rPr>
            <w:webHidden/>
          </w:rPr>
          <w:fldChar w:fldCharType="begin"/>
        </w:r>
        <w:r w:rsidR="00477D80">
          <w:rPr>
            <w:webHidden/>
          </w:rPr>
          <w:instrText xml:space="preserve"> PAGEREF _Toc100399620 \h </w:instrText>
        </w:r>
        <w:r w:rsidR="00477D80">
          <w:rPr>
            <w:webHidden/>
          </w:rPr>
        </w:r>
        <w:r w:rsidR="00477D80">
          <w:rPr>
            <w:webHidden/>
          </w:rPr>
          <w:fldChar w:fldCharType="separate"/>
        </w:r>
        <w:r w:rsidR="00477D80">
          <w:rPr>
            <w:webHidden/>
          </w:rPr>
          <w:t>6</w:t>
        </w:r>
        <w:r w:rsidR="00477D80">
          <w:rPr>
            <w:webHidden/>
          </w:rPr>
          <w:fldChar w:fldCharType="end"/>
        </w:r>
      </w:hyperlink>
    </w:p>
    <w:p w14:paraId="7E9E6180" w14:textId="179114E8" w:rsidR="00477D80" w:rsidRDefault="00F15926">
      <w:pPr>
        <w:pStyle w:val="Verzeichnis2"/>
        <w:rPr>
          <w:rFonts w:eastAsiaTheme="minorEastAsia"/>
          <w:noProof/>
          <w:lang w:eastAsia="de-CH"/>
        </w:rPr>
      </w:pPr>
      <w:hyperlink w:anchor="_Toc100399621" w:history="1">
        <w:r w:rsidR="00477D80" w:rsidRPr="00F55D5C">
          <w:rPr>
            <w:rStyle w:val="Hyperlink"/>
            <w:noProof/>
          </w:rPr>
          <w:t>4.1</w:t>
        </w:r>
        <w:r w:rsidR="00477D80">
          <w:rPr>
            <w:rFonts w:eastAsiaTheme="minorEastAsia"/>
            <w:noProof/>
            <w:lang w:eastAsia="de-CH"/>
          </w:rPr>
          <w:tab/>
        </w:r>
        <w:r w:rsidR="00477D80" w:rsidRPr="00F55D5C">
          <w:rPr>
            <w:rStyle w:val="Hyperlink"/>
            <w:noProof/>
          </w:rPr>
          <w:t>Sicherheit</w:t>
        </w:r>
        <w:r w:rsidR="00477D80">
          <w:rPr>
            <w:noProof/>
            <w:webHidden/>
          </w:rPr>
          <w:tab/>
        </w:r>
        <w:r w:rsidR="00477D80">
          <w:rPr>
            <w:noProof/>
            <w:webHidden/>
          </w:rPr>
          <w:fldChar w:fldCharType="begin"/>
        </w:r>
        <w:r w:rsidR="00477D80">
          <w:rPr>
            <w:noProof/>
            <w:webHidden/>
          </w:rPr>
          <w:instrText xml:space="preserve"> PAGEREF _Toc100399621 \h </w:instrText>
        </w:r>
        <w:r w:rsidR="00477D80">
          <w:rPr>
            <w:noProof/>
            <w:webHidden/>
          </w:rPr>
        </w:r>
        <w:r w:rsidR="00477D80">
          <w:rPr>
            <w:noProof/>
            <w:webHidden/>
          </w:rPr>
          <w:fldChar w:fldCharType="separate"/>
        </w:r>
        <w:r w:rsidR="00477D80">
          <w:rPr>
            <w:noProof/>
            <w:webHidden/>
          </w:rPr>
          <w:t>6</w:t>
        </w:r>
        <w:r w:rsidR="00477D80">
          <w:rPr>
            <w:noProof/>
            <w:webHidden/>
          </w:rPr>
          <w:fldChar w:fldCharType="end"/>
        </w:r>
      </w:hyperlink>
    </w:p>
    <w:p w14:paraId="1D0F7765" w14:textId="2E7B4C59" w:rsidR="00477D80" w:rsidRDefault="00F15926">
      <w:pPr>
        <w:pStyle w:val="Verzeichnis2"/>
        <w:rPr>
          <w:rFonts w:eastAsiaTheme="minorEastAsia"/>
          <w:noProof/>
          <w:lang w:eastAsia="de-CH"/>
        </w:rPr>
      </w:pPr>
      <w:hyperlink w:anchor="_Toc100399622" w:history="1">
        <w:r w:rsidR="00477D80" w:rsidRPr="00F55D5C">
          <w:rPr>
            <w:rStyle w:val="Hyperlink"/>
            <w:noProof/>
          </w:rPr>
          <w:t>4.2</w:t>
        </w:r>
        <w:r w:rsidR="00477D80">
          <w:rPr>
            <w:rFonts w:eastAsiaTheme="minorEastAsia"/>
            <w:noProof/>
            <w:lang w:eastAsia="de-CH"/>
          </w:rPr>
          <w:tab/>
        </w:r>
        <w:r w:rsidR="00477D80" w:rsidRPr="00F55D5C">
          <w:rPr>
            <w:rStyle w:val="Hyperlink"/>
            <w:noProof/>
          </w:rPr>
          <w:t>Kompatibilität</w:t>
        </w:r>
        <w:r w:rsidR="00477D80">
          <w:rPr>
            <w:noProof/>
            <w:webHidden/>
          </w:rPr>
          <w:tab/>
        </w:r>
        <w:r w:rsidR="00477D80">
          <w:rPr>
            <w:noProof/>
            <w:webHidden/>
          </w:rPr>
          <w:fldChar w:fldCharType="begin"/>
        </w:r>
        <w:r w:rsidR="00477D80">
          <w:rPr>
            <w:noProof/>
            <w:webHidden/>
          </w:rPr>
          <w:instrText xml:space="preserve"> PAGEREF _Toc100399622 \h </w:instrText>
        </w:r>
        <w:r w:rsidR="00477D80">
          <w:rPr>
            <w:noProof/>
            <w:webHidden/>
          </w:rPr>
        </w:r>
        <w:r w:rsidR="00477D80">
          <w:rPr>
            <w:noProof/>
            <w:webHidden/>
          </w:rPr>
          <w:fldChar w:fldCharType="separate"/>
        </w:r>
        <w:r w:rsidR="00477D80">
          <w:rPr>
            <w:noProof/>
            <w:webHidden/>
          </w:rPr>
          <w:t>6</w:t>
        </w:r>
        <w:r w:rsidR="00477D80">
          <w:rPr>
            <w:noProof/>
            <w:webHidden/>
          </w:rPr>
          <w:fldChar w:fldCharType="end"/>
        </w:r>
      </w:hyperlink>
    </w:p>
    <w:p w14:paraId="756415F6" w14:textId="00E38185" w:rsidR="00477D80" w:rsidRDefault="00F15926">
      <w:pPr>
        <w:pStyle w:val="Verzeichnis2"/>
        <w:rPr>
          <w:rFonts w:eastAsiaTheme="minorEastAsia"/>
          <w:noProof/>
          <w:lang w:eastAsia="de-CH"/>
        </w:rPr>
      </w:pPr>
      <w:hyperlink w:anchor="_Toc100399623" w:history="1">
        <w:r w:rsidR="00477D80" w:rsidRPr="00F55D5C">
          <w:rPr>
            <w:rStyle w:val="Hyperlink"/>
            <w:noProof/>
          </w:rPr>
          <w:t>4.3</w:t>
        </w:r>
        <w:r w:rsidR="00477D80">
          <w:rPr>
            <w:rFonts w:eastAsiaTheme="minorEastAsia"/>
            <w:noProof/>
            <w:lang w:eastAsia="de-CH"/>
          </w:rPr>
          <w:tab/>
        </w:r>
        <w:r w:rsidR="00477D80" w:rsidRPr="00F55D5C">
          <w:rPr>
            <w:rStyle w:val="Hyperlink"/>
            <w:noProof/>
          </w:rPr>
          <w:t>Betrieb und Wartung</w:t>
        </w:r>
        <w:r w:rsidR="00477D80">
          <w:rPr>
            <w:noProof/>
            <w:webHidden/>
          </w:rPr>
          <w:tab/>
        </w:r>
        <w:r w:rsidR="00477D80">
          <w:rPr>
            <w:noProof/>
            <w:webHidden/>
          </w:rPr>
          <w:fldChar w:fldCharType="begin"/>
        </w:r>
        <w:r w:rsidR="00477D80">
          <w:rPr>
            <w:noProof/>
            <w:webHidden/>
          </w:rPr>
          <w:instrText xml:space="preserve"> PAGEREF _Toc100399623 \h </w:instrText>
        </w:r>
        <w:r w:rsidR="00477D80">
          <w:rPr>
            <w:noProof/>
            <w:webHidden/>
          </w:rPr>
        </w:r>
        <w:r w:rsidR="00477D80">
          <w:rPr>
            <w:noProof/>
            <w:webHidden/>
          </w:rPr>
          <w:fldChar w:fldCharType="separate"/>
        </w:r>
        <w:r w:rsidR="00477D80">
          <w:rPr>
            <w:noProof/>
            <w:webHidden/>
          </w:rPr>
          <w:t>6</w:t>
        </w:r>
        <w:r w:rsidR="00477D80">
          <w:rPr>
            <w:noProof/>
            <w:webHidden/>
          </w:rPr>
          <w:fldChar w:fldCharType="end"/>
        </w:r>
      </w:hyperlink>
    </w:p>
    <w:p w14:paraId="1BAB6805" w14:textId="1EA396F4" w:rsidR="00477D80" w:rsidRDefault="00F15926">
      <w:pPr>
        <w:pStyle w:val="Verzeichnis1"/>
        <w:rPr>
          <w:rFonts w:eastAsiaTheme="minorEastAsia"/>
          <w:lang w:eastAsia="de-CH"/>
        </w:rPr>
      </w:pPr>
      <w:hyperlink w:anchor="_Toc100399624" w:history="1">
        <w:r w:rsidR="00477D80" w:rsidRPr="00F55D5C">
          <w:rPr>
            <w:rStyle w:val="Hyperlink"/>
          </w:rPr>
          <w:t>5</w:t>
        </w:r>
        <w:r w:rsidR="00477D80">
          <w:rPr>
            <w:rFonts w:eastAsiaTheme="minorEastAsia"/>
            <w:lang w:eastAsia="de-CH"/>
          </w:rPr>
          <w:tab/>
        </w:r>
        <w:r w:rsidR="00477D80" w:rsidRPr="00F55D5C">
          <w:rPr>
            <w:rStyle w:val="Hyperlink"/>
          </w:rPr>
          <w:t>Präsentation, Reflexion</w:t>
        </w:r>
        <w:r w:rsidR="00477D80">
          <w:rPr>
            <w:webHidden/>
          </w:rPr>
          <w:tab/>
        </w:r>
        <w:r w:rsidR="00477D80">
          <w:rPr>
            <w:webHidden/>
          </w:rPr>
          <w:fldChar w:fldCharType="begin"/>
        </w:r>
        <w:r w:rsidR="00477D80">
          <w:rPr>
            <w:webHidden/>
          </w:rPr>
          <w:instrText xml:space="preserve"> PAGEREF _Toc100399624 \h </w:instrText>
        </w:r>
        <w:r w:rsidR="00477D80">
          <w:rPr>
            <w:webHidden/>
          </w:rPr>
        </w:r>
        <w:r w:rsidR="00477D80">
          <w:rPr>
            <w:webHidden/>
          </w:rPr>
          <w:fldChar w:fldCharType="separate"/>
        </w:r>
        <w:r w:rsidR="00477D80">
          <w:rPr>
            <w:webHidden/>
          </w:rPr>
          <w:t>7</w:t>
        </w:r>
        <w:r w:rsidR="00477D80">
          <w:rPr>
            <w:webHidden/>
          </w:rPr>
          <w:fldChar w:fldCharType="end"/>
        </w:r>
      </w:hyperlink>
    </w:p>
    <w:p w14:paraId="19C23FCA" w14:textId="09B47F07" w:rsidR="00477D80" w:rsidRDefault="00F15926">
      <w:pPr>
        <w:pStyle w:val="Verzeichnis2"/>
        <w:rPr>
          <w:rFonts w:eastAsiaTheme="minorEastAsia"/>
          <w:noProof/>
          <w:lang w:eastAsia="de-CH"/>
        </w:rPr>
      </w:pPr>
      <w:hyperlink w:anchor="_Toc100399625" w:history="1">
        <w:r w:rsidR="00477D80" w:rsidRPr="00F55D5C">
          <w:rPr>
            <w:rStyle w:val="Hyperlink"/>
            <w:noProof/>
          </w:rPr>
          <w:t>5.1</w:t>
        </w:r>
        <w:r w:rsidR="00477D80">
          <w:rPr>
            <w:rFonts w:eastAsiaTheme="minorEastAsia"/>
            <w:noProof/>
            <w:lang w:eastAsia="de-CH"/>
          </w:rPr>
          <w:tab/>
        </w:r>
        <w:r w:rsidR="00477D80" w:rsidRPr="00F55D5C">
          <w:rPr>
            <w:rStyle w:val="Hyperlink"/>
            <w:noProof/>
          </w:rPr>
          <w:t>Vortrag / Demo</w:t>
        </w:r>
        <w:r w:rsidR="00477D80">
          <w:rPr>
            <w:noProof/>
            <w:webHidden/>
          </w:rPr>
          <w:tab/>
        </w:r>
        <w:r w:rsidR="00477D80">
          <w:rPr>
            <w:noProof/>
            <w:webHidden/>
          </w:rPr>
          <w:fldChar w:fldCharType="begin"/>
        </w:r>
        <w:r w:rsidR="00477D80">
          <w:rPr>
            <w:noProof/>
            <w:webHidden/>
          </w:rPr>
          <w:instrText xml:space="preserve"> PAGEREF _Toc100399625 \h </w:instrText>
        </w:r>
        <w:r w:rsidR="00477D80">
          <w:rPr>
            <w:noProof/>
            <w:webHidden/>
          </w:rPr>
        </w:r>
        <w:r w:rsidR="00477D80">
          <w:rPr>
            <w:noProof/>
            <w:webHidden/>
          </w:rPr>
          <w:fldChar w:fldCharType="separate"/>
        </w:r>
        <w:r w:rsidR="00477D80">
          <w:rPr>
            <w:noProof/>
            <w:webHidden/>
          </w:rPr>
          <w:t>7</w:t>
        </w:r>
        <w:r w:rsidR="00477D80">
          <w:rPr>
            <w:noProof/>
            <w:webHidden/>
          </w:rPr>
          <w:fldChar w:fldCharType="end"/>
        </w:r>
      </w:hyperlink>
    </w:p>
    <w:p w14:paraId="4C15F628" w14:textId="0B7C433D" w:rsidR="00477D80" w:rsidRDefault="00F15926">
      <w:pPr>
        <w:pStyle w:val="Verzeichnis2"/>
        <w:rPr>
          <w:rFonts w:eastAsiaTheme="minorEastAsia"/>
          <w:noProof/>
          <w:lang w:eastAsia="de-CH"/>
        </w:rPr>
      </w:pPr>
      <w:hyperlink w:anchor="_Toc100399626" w:history="1">
        <w:r w:rsidR="00477D80" w:rsidRPr="00F55D5C">
          <w:rPr>
            <w:rStyle w:val="Hyperlink"/>
            <w:noProof/>
          </w:rPr>
          <w:t>5.2</w:t>
        </w:r>
        <w:r w:rsidR="00477D80">
          <w:rPr>
            <w:rFonts w:eastAsiaTheme="minorEastAsia"/>
            <w:noProof/>
            <w:lang w:eastAsia="de-CH"/>
          </w:rPr>
          <w:tab/>
        </w:r>
        <w:r w:rsidR="00477D80" w:rsidRPr="00F55D5C">
          <w:rPr>
            <w:rStyle w:val="Hyperlink"/>
            <w:noProof/>
          </w:rPr>
          <w:t>Reflexion</w:t>
        </w:r>
        <w:r w:rsidR="00477D80">
          <w:rPr>
            <w:noProof/>
            <w:webHidden/>
          </w:rPr>
          <w:tab/>
        </w:r>
        <w:r w:rsidR="00477D80">
          <w:rPr>
            <w:noProof/>
            <w:webHidden/>
          </w:rPr>
          <w:fldChar w:fldCharType="begin"/>
        </w:r>
        <w:r w:rsidR="00477D80">
          <w:rPr>
            <w:noProof/>
            <w:webHidden/>
          </w:rPr>
          <w:instrText xml:space="preserve"> PAGEREF _Toc100399626 \h </w:instrText>
        </w:r>
        <w:r w:rsidR="00477D80">
          <w:rPr>
            <w:noProof/>
            <w:webHidden/>
          </w:rPr>
        </w:r>
        <w:r w:rsidR="00477D80">
          <w:rPr>
            <w:noProof/>
            <w:webHidden/>
          </w:rPr>
          <w:fldChar w:fldCharType="separate"/>
        </w:r>
        <w:r w:rsidR="00477D80">
          <w:rPr>
            <w:noProof/>
            <w:webHidden/>
          </w:rPr>
          <w:t>7</w:t>
        </w:r>
        <w:r w:rsidR="00477D80">
          <w:rPr>
            <w:noProof/>
            <w:webHidden/>
          </w:rPr>
          <w:fldChar w:fldCharType="end"/>
        </w:r>
      </w:hyperlink>
    </w:p>
    <w:p w14:paraId="01914B34" w14:textId="0C5FCA76" w:rsidR="00477D80" w:rsidRDefault="00F15926">
      <w:pPr>
        <w:pStyle w:val="Verzeichnis2"/>
        <w:rPr>
          <w:rFonts w:eastAsiaTheme="minorEastAsia"/>
          <w:noProof/>
          <w:lang w:eastAsia="de-CH"/>
        </w:rPr>
      </w:pPr>
      <w:hyperlink w:anchor="_Toc100399627" w:history="1">
        <w:r w:rsidR="00477D80" w:rsidRPr="00F55D5C">
          <w:rPr>
            <w:rStyle w:val="Hyperlink"/>
            <w:noProof/>
          </w:rPr>
          <w:t>5.3</w:t>
        </w:r>
        <w:r w:rsidR="00477D80">
          <w:rPr>
            <w:rFonts w:eastAsiaTheme="minorEastAsia"/>
            <w:noProof/>
            <w:lang w:eastAsia="de-CH"/>
          </w:rPr>
          <w:tab/>
        </w:r>
        <w:r w:rsidR="00477D80" w:rsidRPr="00F55D5C">
          <w:rPr>
            <w:rStyle w:val="Hyperlink"/>
            <w:noProof/>
          </w:rPr>
          <w:t>Abnahme / Bewertungskriterien</w:t>
        </w:r>
        <w:r w:rsidR="00477D80">
          <w:rPr>
            <w:noProof/>
            <w:webHidden/>
          </w:rPr>
          <w:tab/>
        </w:r>
        <w:r w:rsidR="00477D80">
          <w:rPr>
            <w:noProof/>
            <w:webHidden/>
          </w:rPr>
          <w:fldChar w:fldCharType="begin"/>
        </w:r>
        <w:r w:rsidR="00477D80">
          <w:rPr>
            <w:noProof/>
            <w:webHidden/>
          </w:rPr>
          <w:instrText xml:space="preserve"> PAGEREF _Toc100399627 \h </w:instrText>
        </w:r>
        <w:r w:rsidR="00477D80">
          <w:rPr>
            <w:noProof/>
            <w:webHidden/>
          </w:rPr>
        </w:r>
        <w:r w:rsidR="00477D80">
          <w:rPr>
            <w:noProof/>
            <w:webHidden/>
          </w:rPr>
          <w:fldChar w:fldCharType="separate"/>
        </w:r>
        <w:r w:rsidR="00477D80">
          <w:rPr>
            <w:noProof/>
            <w:webHidden/>
          </w:rPr>
          <w:t>7</w:t>
        </w:r>
        <w:r w:rsidR="00477D80">
          <w:rPr>
            <w:noProof/>
            <w:webHidden/>
          </w:rPr>
          <w:fldChar w:fldCharType="end"/>
        </w:r>
      </w:hyperlink>
    </w:p>
    <w:p w14:paraId="3DFEC83B" w14:textId="423B8169" w:rsidR="00477D80" w:rsidRDefault="00F15926">
      <w:pPr>
        <w:pStyle w:val="Verzeichnis1"/>
        <w:rPr>
          <w:rFonts w:eastAsiaTheme="minorEastAsia"/>
          <w:lang w:eastAsia="de-CH"/>
        </w:rPr>
      </w:pPr>
      <w:hyperlink w:anchor="_Toc100399628" w:history="1">
        <w:r w:rsidR="00477D80" w:rsidRPr="00F55D5C">
          <w:rPr>
            <w:rStyle w:val="Hyperlink"/>
          </w:rPr>
          <w:t>6</w:t>
        </w:r>
        <w:r w:rsidR="00477D80">
          <w:rPr>
            <w:rFonts w:eastAsiaTheme="minorEastAsia"/>
            <w:lang w:eastAsia="de-CH"/>
          </w:rPr>
          <w:tab/>
        </w:r>
        <w:r w:rsidR="00477D80" w:rsidRPr="00F55D5C">
          <w:rPr>
            <w:rStyle w:val="Hyperlink"/>
          </w:rPr>
          <w:t>Anhang</w:t>
        </w:r>
        <w:r w:rsidR="00477D80">
          <w:rPr>
            <w:webHidden/>
          </w:rPr>
          <w:tab/>
        </w:r>
        <w:r w:rsidR="00477D80">
          <w:rPr>
            <w:webHidden/>
          </w:rPr>
          <w:fldChar w:fldCharType="begin"/>
        </w:r>
        <w:r w:rsidR="00477D80">
          <w:rPr>
            <w:webHidden/>
          </w:rPr>
          <w:instrText xml:space="preserve"> PAGEREF _Toc100399628 \h </w:instrText>
        </w:r>
        <w:r w:rsidR="00477D80">
          <w:rPr>
            <w:webHidden/>
          </w:rPr>
        </w:r>
        <w:r w:rsidR="00477D80">
          <w:rPr>
            <w:webHidden/>
          </w:rPr>
          <w:fldChar w:fldCharType="separate"/>
        </w:r>
        <w:r w:rsidR="00477D80">
          <w:rPr>
            <w:webHidden/>
          </w:rPr>
          <w:t>8</w:t>
        </w:r>
        <w:r w:rsidR="00477D80">
          <w:rPr>
            <w:webHidden/>
          </w:rPr>
          <w:fldChar w:fldCharType="end"/>
        </w:r>
      </w:hyperlink>
    </w:p>
    <w:p w14:paraId="72545E11" w14:textId="1FE89308" w:rsidR="00477D80" w:rsidRDefault="00F15926">
      <w:pPr>
        <w:pStyle w:val="Verzeichnis2"/>
        <w:rPr>
          <w:rFonts w:eastAsiaTheme="minorEastAsia"/>
          <w:noProof/>
          <w:lang w:eastAsia="de-CH"/>
        </w:rPr>
      </w:pPr>
      <w:hyperlink w:anchor="_Toc100399629" w:history="1">
        <w:r w:rsidR="00477D80" w:rsidRPr="00F55D5C">
          <w:rPr>
            <w:rStyle w:val="Hyperlink"/>
            <w:noProof/>
          </w:rPr>
          <w:t>6.1</w:t>
        </w:r>
        <w:r w:rsidR="00477D80">
          <w:rPr>
            <w:rFonts w:eastAsiaTheme="minorEastAsia"/>
            <w:noProof/>
            <w:lang w:eastAsia="de-CH"/>
          </w:rPr>
          <w:tab/>
        </w:r>
        <w:r w:rsidR="00477D80" w:rsidRPr="00F55D5C">
          <w:rPr>
            <w:rStyle w:val="Hyperlink"/>
            <w:noProof/>
          </w:rPr>
          <w:t>Abbildungen</w:t>
        </w:r>
        <w:r w:rsidR="00477D80">
          <w:rPr>
            <w:noProof/>
            <w:webHidden/>
          </w:rPr>
          <w:tab/>
        </w:r>
        <w:r w:rsidR="00477D80">
          <w:rPr>
            <w:noProof/>
            <w:webHidden/>
          </w:rPr>
          <w:fldChar w:fldCharType="begin"/>
        </w:r>
        <w:r w:rsidR="00477D80">
          <w:rPr>
            <w:noProof/>
            <w:webHidden/>
          </w:rPr>
          <w:instrText xml:space="preserve"> PAGEREF _Toc100399629 \h </w:instrText>
        </w:r>
        <w:r w:rsidR="00477D80">
          <w:rPr>
            <w:noProof/>
            <w:webHidden/>
          </w:rPr>
        </w:r>
        <w:r w:rsidR="00477D80">
          <w:rPr>
            <w:noProof/>
            <w:webHidden/>
          </w:rPr>
          <w:fldChar w:fldCharType="separate"/>
        </w:r>
        <w:r w:rsidR="00477D80">
          <w:rPr>
            <w:noProof/>
            <w:webHidden/>
          </w:rPr>
          <w:t>8</w:t>
        </w:r>
        <w:r w:rsidR="00477D80">
          <w:rPr>
            <w:noProof/>
            <w:webHidden/>
          </w:rPr>
          <w:fldChar w:fldCharType="end"/>
        </w:r>
      </w:hyperlink>
    </w:p>
    <w:p w14:paraId="29A9A74A" w14:textId="7BD158E4" w:rsidR="00477D80" w:rsidRDefault="00F15926">
      <w:pPr>
        <w:pStyle w:val="Verzeichnis1"/>
        <w:rPr>
          <w:rFonts w:eastAsiaTheme="minorEastAsia"/>
          <w:lang w:eastAsia="de-CH"/>
        </w:rPr>
      </w:pPr>
      <w:hyperlink w:anchor="_Toc100399630" w:history="1">
        <w:r w:rsidR="00477D80" w:rsidRPr="00F55D5C">
          <w:rPr>
            <w:rStyle w:val="Hyperlink"/>
          </w:rPr>
          <w:t>7</w:t>
        </w:r>
        <w:r w:rsidR="00477D80">
          <w:rPr>
            <w:rFonts w:eastAsiaTheme="minorEastAsia"/>
            <w:lang w:eastAsia="de-CH"/>
          </w:rPr>
          <w:tab/>
        </w:r>
        <w:r w:rsidR="00477D80" w:rsidRPr="00F55D5C">
          <w:rPr>
            <w:rStyle w:val="Hyperlink"/>
          </w:rPr>
          <w:t>Verzeichnisse</w:t>
        </w:r>
        <w:r w:rsidR="00477D80">
          <w:rPr>
            <w:webHidden/>
          </w:rPr>
          <w:tab/>
        </w:r>
        <w:r w:rsidR="00477D80">
          <w:rPr>
            <w:webHidden/>
          </w:rPr>
          <w:fldChar w:fldCharType="begin"/>
        </w:r>
        <w:r w:rsidR="00477D80">
          <w:rPr>
            <w:webHidden/>
          </w:rPr>
          <w:instrText xml:space="preserve"> PAGEREF _Toc100399630 \h </w:instrText>
        </w:r>
        <w:r w:rsidR="00477D80">
          <w:rPr>
            <w:webHidden/>
          </w:rPr>
        </w:r>
        <w:r w:rsidR="00477D80">
          <w:rPr>
            <w:webHidden/>
          </w:rPr>
          <w:fldChar w:fldCharType="separate"/>
        </w:r>
        <w:r w:rsidR="00477D80">
          <w:rPr>
            <w:webHidden/>
          </w:rPr>
          <w:t>9</w:t>
        </w:r>
        <w:r w:rsidR="00477D80">
          <w:rPr>
            <w:webHidden/>
          </w:rPr>
          <w:fldChar w:fldCharType="end"/>
        </w:r>
      </w:hyperlink>
    </w:p>
    <w:p w14:paraId="6C83981F" w14:textId="7F1E02FF" w:rsidR="00477D80" w:rsidRDefault="00F15926">
      <w:pPr>
        <w:pStyle w:val="Verzeichnis2"/>
        <w:rPr>
          <w:rFonts w:eastAsiaTheme="minorEastAsia"/>
          <w:noProof/>
          <w:lang w:eastAsia="de-CH"/>
        </w:rPr>
      </w:pPr>
      <w:hyperlink w:anchor="_Toc100399631" w:history="1">
        <w:r w:rsidR="00477D80" w:rsidRPr="00F55D5C">
          <w:rPr>
            <w:rStyle w:val="Hyperlink"/>
            <w:noProof/>
          </w:rPr>
          <w:t>7.1</w:t>
        </w:r>
        <w:r w:rsidR="00477D80">
          <w:rPr>
            <w:rFonts w:eastAsiaTheme="minorEastAsia"/>
            <w:noProof/>
            <w:lang w:eastAsia="de-CH"/>
          </w:rPr>
          <w:tab/>
        </w:r>
        <w:r w:rsidR="00477D80" w:rsidRPr="00F55D5C">
          <w:rPr>
            <w:rStyle w:val="Hyperlink"/>
            <w:noProof/>
          </w:rPr>
          <w:t>Abbildungsverzeichnis</w:t>
        </w:r>
        <w:r w:rsidR="00477D80">
          <w:rPr>
            <w:noProof/>
            <w:webHidden/>
          </w:rPr>
          <w:tab/>
        </w:r>
        <w:r w:rsidR="00477D80">
          <w:rPr>
            <w:noProof/>
            <w:webHidden/>
          </w:rPr>
          <w:fldChar w:fldCharType="begin"/>
        </w:r>
        <w:r w:rsidR="00477D80">
          <w:rPr>
            <w:noProof/>
            <w:webHidden/>
          </w:rPr>
          <w:instrText xml:space="preserve"> PAGEREF _Toc100399631 \h </w:instrText>
        </w:r>
        <w:r w:rsidR="00477D80">
          <w:rPr>
            <w:noProof/>
            <w:webHidden/>
          </w:rPr>
        </w:r>
        <w:r w:rsidR="00477D80">
          <w:rPr>
            <w:noProof/>
            <w:webHidden/>
          </w:rPr>
          <w:fldChar w:fldCharType="separate"/>
        </w:r>
        <w:r w:rsidR="00477D80">
          <w:rPr>
            <w:noProof/>
            <w:webHidden/>
          </w:rPr>
          <w:t>9</w:t>
        </w:r>
        <w:r w:rsidR="00477D80">
          <w:rPr>
            <w:noProof/>
            <w:webHidden/>
          </w:rPr>
          <w:fldChar w:fldCharType="end"/>
        </w:r>
      </w:hyperlink>
    </w:p>
    <w:p w14:paraId="0F6FE017" w14:textId="4DEAE7D0" w:rsidR="00477D80" w:rsidRDefault="00F15926">
      <w:pPr>
        <w:pStyle w:val="Verzeichnis2"/>
        <w:rPr>
          <w:rFonts w:eastAsiaTheme="minorEastAsia"/>
          <w:noProof/>
          <w:lang w:eastAsia="de-CH"/>
        </w:rPr>
      </w:pPr>
      <w:hyperlink w:anchor="_Toc100399632" w:history="1">
        <w:r w:rsidR="00477D80" w:rsidRPr="00F55D5C">
          <w:rPr>
            <w:rStyle w:val="Hyperlink"/>
            <w:noProof/>
          </w:rPr>
          <w:t>7.2</w:t>
        </w:r>
        <w:r w:rsidR="00477D80">
          <w:rPr>
            <w:rFonts w:eastAsiaTheme="minorEastAsia"/>
            <w:noProof/>
            <w:lang w:eastAsia="de-CH"/>
          </w:rPr>
          <w:tab/>
        </w:r>
        <w:r w:rsidR="00477D80" w:rsidRPr="00F55D5C">
          <w:rPr>
            <w:rStyle w:val="Hyperlink"/>
            <w:noProof/>
          </w:rPr>
          <w:t>Quellenverzeichnis</w:t>
        </w:r>
        <w:r w:rsidR="00477D80">
          <w:rPr>
            <w:noProof/>
            <w:webHidden/>
          </w:rPr>
          <w:tab/>
        </w:r>
        <w:r w:rsidR="00477D80">
          <w:rPr>
            <w:noProof/>
            <w:webHidden/>
          </w:rPr>
          <w:fldChar w:fldCharType="begin"/>
        </w:r>
        <w:r w:rsidR="00477D80">
          <w:rPr>
            <w:noProof/>
            <w:webHidden/>
          </w:rPr>
          <w:instrText xml:space="preserve"> PAGEREF _Toc100399632 \h </w:instrText>
        </w:r>
        <w:r w:rsidR="00477D80">
          <w:rPr>
            <w:noProof/>
            <w:webHidden/>
          </w:rPr>
        </w:r>
        <w:r w:rsidR="00477D80">
          <w:rPr>
            <w:noProof/>
            <w:webHidden/>
          </w:rPr>
          <w:fldChar w:fldCharType="separate"/>
        </w:r>
        <w:r w:rsidR="00477D80">
          <w:rPr>
            <w:noProof/>
            <w:webHidden/>
          </w:rPr>
          <w:t>9</w:t>
        </w:r>
        <w:r w:rsidR="00477D80">
          <w:rPr>
            <w:noProof/>
            <w:webHidden/>
          </w:rPr>
          <w:fldChar w:fldCharType="end"/>
        </w:r>
      </w:hyperlink>
    </w:p>
    <w:p w14:paraId="61FF4015" w14:textId="51F48B86" w:rsidR="007B3EFA" w:rsidRDefault="007B3EFA" w:rsidP="004D48D8">
      <w:pPr>
        <w:pStyle w:val="ZwZeile1"/>
      </w:pPr>
      <w:r>
        <w:fldChar w:fldCharType="end"/>
      </w:r>
    </w:p>
    <w:p w14:paraId="184A4670" w14:textId="77777777" w:rsidR="00B06245" w:rsidRDefault="00B06245">
      <w:pPr>
        <w:spacing w:after="160"/>
      </w:pPr>
      <w:r>
        <w:br w:type="page"/>
      </w:r>
    </w:p>
    <w:p w14:paraId="55A0CAC7" w14:textId="3028A5CD" w:rsidR="001A2EB5" w:rsidRDefault="00D0152B" w:rsidP="008D5454">
      <w:pPr>
        <w:pStyle w:val="berschrift1"/>
      </w:pPr>
      <w:bookmarkStart w:id="0" w:name="_Toc100399607"/>
      <w:r>
        <w:lastRenderedPageBreak/>
        <w:t>Auftrag</w:t>
      </w:r>
      <w:bookmarkEnd w:id="0"/>
    </w:p>
    <w:p w14:paraId="0C26A39E" w14:textId="61F7568C" w:rsidR="0042462D" w:rsidRDefault="0042462D" w:rsidP="0042462D">
      <w:pPr>
        <w:pStyle w:val="berschrift2"/>
      </w:pPr>
      <w:bookmarkStart w:id="1" w:name="_Toc100399608"/>
      <w:r>
        <w:t>Zweck</w:t>
      </w:r>
      <w:r w:rsidR="00477D80">
        <w:t xml:space="preserve"> des Skriptes</w:t>
      </w:r>
      <w:bookmarkEnd w:id="1"/>
    </w:p>
    <w:p w14:paraId="364949AA" w14:textId="77777777" w:rsidR="0042462D" w:rsidRPr="0042462D" w:rsidRDefault="0042462D" w:rsidP="0042462D">
      <w:pPr>
        <w:pStyle w:val="Text"/>
      </w:pPr>
    </w:p>
    <w:p w14:paraId="0E0B03D0" w14:textId="2A130BF6" w:rsidR="0042462D" w:rsidRDefault="0042462D" w:rsidP="0042462D">
      <w:pPr>
        <w:pStyle w:val="berschrift2"/>
      </w:pPr>
      <w:bookmarkStart w:id="2" w:name="_Toc100399609"/>
      <w:r>
        <w:t>Ziele</w:t>
      </w:r>
      <w:bookmarkEnd w:id="2"/>
    </w:p>
    <w:p w14:paraId="37BEA473" w14:textId="77777777" w:rsidR="0042462D" w:rsidRPr="0042462D" w:rsidRDefault="0042462D" w:rsidP="0042462D">
      <w:pPr>
        <w:pStyle w:val="Text"/>
      </w:pPr>
    </w:p>
    <w:p w14:paraId="65CA5E2C" w14:textId="4EE6322F" w:rsidR="00477D80" w:rsidRDefault="00477D80" w:rsidP="00C57728">
      <w:pPr>
        <w:pStyle w:val="berschrift2"/>
      </w:pPr>
      <w:bookmarkStart w:id="3" w:name="_Toc100399610"/>
      <w:r>
        <w:t>Anforderungen an das Skript</w:t>
      </w:r>
      <w:bookmarkEnd w:id="3"/>
    </w:p>
    <w:p w14:paraId="7020041F" w14:textId="77777777" w:rsidR="00477D80" w:rsidRPr="00477D80" w:rsidRDefault="00477D80" w:rsidP="00477D80">
      <w:pPr>
        <w:pStyle w:val="Text"/>
      </w:pPr>
    </w:p>
    <w:p w14:paraId="4F45877A" w14:textId="3978584E" w:rsidR="00C57728" w:rsidRPr="00C57728" w:rsidRDefault="00F81E44" w:rsidP="00C57728">
      <w:pPr>
        <w:pStyle w:val="berschrift2"/>
      </w:pPr>
      <w:bookmarkStart w:id="4" w:name="_Toc100399611"/>
      <w:r>
        <w:t>Vorgehen</w:t>
      </w:r>
      <w:r w:rsidR="00477D80">
        <w:t xml:space="preserve"> (Methode)</w:t>
      </w:r>
      <w:bookmarkEnd w:id="4"/>
    </w:p>
    <w:p w14:paraId="6481A3B8" w14:textId="66E07D64" w:rsidR="00083AB5" w:rsidRDefault="00083AB5">
      <w:pPr>
        <w:spacing w:after="160"/>
      </w:pPr>
    </w:p>
    <w:p w14:paraId="7991483C" w14:textId="4F146A3C" w:rsidR="006C384E" w:rsidRDefault="006C384E">
      <w:pPr>
        <w:spacing w:after="160"/>
      </w:pPr>
      <w:r>
        <w:br w:type="page"/>
      </w:r>
    </w:p>
    <w:p w14:paraId="41D69F3E" w14:textId="754EC4EE" w:rsidR="009246AD" w:rsidRDefault="00F81E44" w:rsidP="009246AD">
      <w:pPr>
        <w:pStyle w:val="berschrift1"/>
      </w:pPr>
      <w:bookmarkStart w:id="5" w:name="_Toc100399612"/>
      <w:r>
        <w:lastRenderedPageBreak/>
        <w:t>Ablaufdiagramm</w:t>
      </w:r>
      <w:bookmarkEnd w:id="5"/>
    </w:p>
    <w:p w14:paraId="69E5E75A" w14:textId="3EAC9311" w:rsidR="00F81E44" w:rsidRPr="00F81E44" w:rsidRDefault="00F81E44" w:rsidP="00F81E44">
      <w:pPr>
        <w:pStyle w:val="berschrift2"/>
      </w:pPr>
      <w:bookmarkStart w:id="6" w:name="_Toc100399613"/>
      <w:r>
        <w:t>PAP</w:t>
      </w:r>
      <w:r w:rsidR="004529BA">
        <w:t xml:space="preserve"> / Flussdiagramm / Struktogramm</w:t>
      </w:r>
      <w:bookmarkEnd w:id="6"/>
    </w:p>
    <w:p w14:paraId="75DE7BB4" w14:textId="3DAE10C6" w:rsidR="00EA13F3" w:rsidRDefault="00EA13F3" w:rsidP="00EA13F3">
      <w:pPr>
        <w:pStyle w:val="Text"/>
      </w:pPr>
    </w:p>
    <w:p w14:paraId="1F8EF35B" w14:textId="05F1DD94" w:rsidR="00F81E44" w:rsidRDefault="00F81E44" w:rsidP="00F81E44">
      <w:pPr>
        <w:pStyle w:val="Beschriftung"/>
      </w:pPr>
      <w:bookmarkStart w:id="7" w:name="_Toc100399633"/>
      <w:r>
        <w:t>Abb. </w:t>
      </w:r>
      <w:fldSimple w:instr=" SEQ Abbildung \* ARABIC ">
        <w:r w:rsidR="00477D80">
          <w:rPr>
            <w:noProof/>
          </w:rPr>
          <w:t>1</w:t>
        </w:r>
      </w:fldSimple>
      <w:r>
        <w:t xml:space="preserve"> Diagramm</w:t>
      </w:r>
      <w:bookmarkEnd w:id="7"/>
    </w:p>
    <w:p w14:paraId="59C65B50" w14:textId="62291E40" w:rsidR="00F81E44" w:rsidRDefault="0042462D" w:rsidP="0042462D">
      <w:pPr>
        <w:pStyle w:val="berschrift2"/>
      </w:pPr>
      <w:bookmarkStart w:id="8" w:name="_Toc100399614"/>
      <w:r>
        <w:t>Kommentar / Beschreibung</w:t>
      </w:r>
      <w:bookmarkEnd w:id="8"/>
    </w:p>
    <w:p w14:paraId="5E7A6327" w14:textId="77777777" w:rsidR="0042462D" w:rsidRPr="0042462D" w:rsidRDefault="0042462D" w:rsidP="0042462D">
      <w:pPr>
        <w:pStyle w:val="Text"/>
      </w:pPr>
    </w:p>
    <w:p w14:paraId="1BC711C9" w14:textId="6065D25C" w:rsidR="00EA13F3" w:rsidRDefault="00EA13F3">
      <w:pPr>
        <w:spacing w:after="160"/>
      </w:pPr>
      <w:r>
        <w:br w:type="page"/>
      </w:r>
    </w:p>
    <w:p w14:paraId="2F46C687" w14:textId="68946FE5" w:rsidR="004326ED" w:rsidRDefault="00FA7F6C" w:rsidP="004326ED">
      <w:pPr>
        <w:pStyle w:val="berschrift1"/>
      </w:pPr>
      <w:bookmarkStart w:id="9" w:name="_Toc100399615"/>
      <w:r>
        <w:lastRenderedPageBreak/>
        <w:t>Realisierung</w:t>
      </w:r>
      <w:bookmarkEnd w:id="9"/>
    </w:p>
    <w:p w14:paraId="0C0F269C" w14:textId="77777777" w:rsidR="00FA7F6C" w:rsidRDefault="00FA7F6C" w:rsidP="00FA7F6C">
      <w:pPr>
        <w:pStyle w:val="berschrift2"/>
      </w:pPr>
      <w:bookmarkStart w:id="10" w:name="_Toc100399616"/>
      <w:r>
        <w:t>Technologie Bash / Powershell / Python</w:t>
      </w:r>
      <w:bookmarkEnd w:id="10"/>
    </w:p>
    <w:p w14:paraId="2195A5D2" w14:textId="77777777" w:rsidR="00FA7F6C" w:rsidRPr="00FA7F6C" w:rsidRDefault="00FA7F6C" w:rsidP="00FA7F6C">
      <w:pPr>
        <w:pStyle w:val="Text"/>
      </w:pPr>
    </w:p>
    <w:p w14:paraId="071A5A62" w14:textId="315483C5" w:rsidR="00570FE2" w:rsidRDefault="00CE3601" w:rsidP="00CE3601">
      <w:pPr>
        <w:pStyle w:val="berschrift2"/>
      </w:pPr>
      <w:bookmarkStart w:id="11" w:name="_Toc100399617"/>
      <w:r>
        <w:t>Ein- und Ausgabe</w:t>
      </w:r>
      <w:bookmarkEnd w:id="11"/>
    </w:p>
    <w:p w14:paraId="124FF0B7" w14:textId="274E7C39" w:rsidR="00CE3601" w:rsidRDefault="00CE3601" w:rsidP="00CE3601">
      <w:pPr>
        <w:pStyle w:val="Text"/>
      </w:pPr>
    </w:p>
    <w:p w14:paraId="09006190" w14:textId="77B911B5" w:rsidR="00CE3601" w:rsidRDefault="00CE3601" w:rsidP="00CE3601">
      <w:pPr>
        <w:pStyle w:val="berschrift2"/>
      </w:pPr>
      <w:bookmarkStart w:id="12" w:name="_Toc100399618"/>
      <w:r>
        <w:t>Kontrollstrukturen</w:t>
      </w:r>
      <w:bookmarkEnd w:id="12"/>
    </w:p>
    <w:p w14:paraId="11E9483D" w14:textId="0E02679D" w:rsidR="00CE3601" w:rsidRDefault="00CE3601" w:rsidP="00CE3601">
      <w:pPr>
        <w:pStyle w:val="Text"/>
      </w:pPr>
    </w:p>
    <w:p w14:paraId="0D4DB579" w14:textId="68EDA1D1" w:rsidR="00CE3601" w:rsidRDefault="00CE3601" w:rsidP="00CE3601">
      <w:pPr>
        <w:pStyle w:val="berschrift2"/>
      </w:pPr>
      <w:bookmarkStart w:id="13" w:name="_Toc100399619"/>
      <w:r>
        <w:t>Testfall</w:t>
      </w:r>
      <w:r w:rsidR="00477D80">
        <w:t xml:space="preserve"> / Testfälle</w:t>
      </w:r>
      <w:bookmarkEnd w:id="13"/>
    </w:p>
    <w:p w14:paraId="6A5C8DD2" w14:textId="77777777" w:rsidR="00CE3601" w:rsidRPr="00CE3601" w:rsidRDefault="00CE3601" w:rsidP="00CE3601">
      <w:pPr>
        <w:pStyle w:val="Text"/>
      </w:pPr>
    </w:p>
    <w:p w14:paraId="7109FB4D" w14:textId="65E2491D" w:rsidR="00570FE2" w:rsidRDefault="00570FE2">
      <w:pPr>
        <w:spacing w:after="160"/>
      </w:pPr>
      <w:r>
        <w:br w:type="page"/>
      </w:r>
    </w:p>
    <w:p w14:paraId="2B8E0725" w14:textId="358E6185" w:rsidR="00CE3601" w:rsidRDefault="00CE3601" w:rsidP="00CE3601">
      <w:pPr>
        <w:pStyle w:val="berschrift1"/>
      </w:pPr>
      <w:bookmarkStart w:id="14" w:name="_Toc100399620"/>
      <w:r>
        <w:lastRenderedPageBreak/>
        <w:t>Integration</w:t>
      </w:r>
      <w:bookmarkEnd w:id="14"/>
    </w:p>
    <w:p w14:paraId="32400E26" w14:textId="7DAF0868" w:rsidR="00CE3601" w:rsidRDefault="00CE3601" w:rsidP="00CE3601">
      <w:pPr>
        <w:pStyle w:val="berschrift2"/>
      </w:pPr>
      <w:bookmarkStart w:id="15" w:name="_Toc100399621"/>
      <w:r>
        <w:t>Sicherheit</w:t>
      </w:r>
      <w:bookmarkEnd w:id="15"/>
    </w:p>
    <w:p w14:paraId="3EE27A50" w14:textId="1ECFB99A" w:rsidR="00CE3601" w:rsidRDefault="00CE3601" w:rsidP="00CE3601">
      <w:pPr>
        <w:pStyle w:val="Text"/>
      </w:pPr>
    </w:p>
    <w:p w14:paraId="221005CA" w14:textId="498A1DE2" w:rsidR="00CE3601" w:rsidRDefault="00CE3601" w:rsidP="00CE3601">
      <w:pPr>
        <w:pStyle w:val="berschrift2"/>
      </w:pPr>
      <w:bookmarkStart w:id="16" w:name="_Toc100399622"/>
      <w:r>
        <w:t>Kompatibilität</w:t>
      </w:r>
      <w:bookmarkEnd w:id="16"/>
    </w:p>
    <w:p w14:paraId="52A934F4" w14:textId="77777777" w:rsidR="00CE3601" w:rsidRPr="00CE3601" w:rsidRDefault="00CE3601" w:rsidP="00CE3601">
      <w:pPr>
        <w:pStyle w:val="Text"/>
      </w:pPr>
    </w:p>
    <w:p w14:paraId="13D67610" w14:textId="263A7457" w:rsidR="009D19B9" w:rsidRPr="009D19B9" w:rsidRDefault="009D19B9" w:rsidP="00CE3601">
      <w:pPr>
        <w:pStyle w:val="berschrift2"/>
      </w:pPr>
      <w:bookmarkStart w:id="17" w:name="_Toc100399623"/>
      <w:r>
        <w:t>Betrieb und Wartung</w:t>
      </w:r>
      <w:bookmarkEnd w:id="17"/>
    </w:p>
    <w:p w14:paraId="0A672B95" w14:textId="77777777" w:rsidR="009D19B9" w:rsidRPr="009D19B9" w:rsidRDefault="009D19B9" w:rsidP="009D19B9">
      <w:pPr>
        <w:pStyle w:val="Text"/>
      </w:pPr>
    </w:p>
    <w:p w14:paraId="4B8B5C9C" w14:textId="7D386DE9" w:rsidR="009D19B9" w:rsidRDefault="009D19B9">
      <w:pPr>
        <w:spacing w:after="160"/>
      </w:pPr>
      <w:r>
        <w:br w:type="page"/>
      </w:r>
    </w:p>
    <w:p w14:paraId="78DD71C9" w14:textId="23729D57" w:rsidR="00712C1D" w:rsidRDefault="009D19B9" w:rsidP="009D19B9">
      <w:pPr>
        <w:pStyle w:val="berschrift1"/>
      </w:pPr>
      <w:bookmarkStart w:id="18" w:name="_Toc100399624"/>
      <w:r>
        <w:lastRenderedPageBreak/>
        <w:t>Präsentation</w:t>
      </w:r>
      <w:r w:rsidR="00AC4489">
        <w:t>, Reflexion</w:t>
      </w:r>
      <w:bookmarkEnd w:id="18"/>
    </w:p>
    <w:p w14:paraId="203C0980" w14:textId="046CD35C" w:rsidR="00921939" w:rsidRDefault="00921939" w:rsidP="007D090D">
      <w:pPr>
        <w:pStyle w:val="berschrift2"/>
      </w:pPr>
      <w:bookmarkStart w:id="19" w:name="_Toc100399625"/>
      <w:r>
        <w:t>Demo-Video</w:t>
      </w:r>
    </w:p>
    <w:p w14:paraId="511CA3F8" w14:textId="514245CC" w:rsidR="00921939" w:rsidRPr="0019332C" w:rsidRDefault="00921939" w:rsidP="00921939">
      <w:pPr>
        <w:pStyle w:val="Text"/>
        <w:rPr>
          <w:lang w:val="fr-CH"/>
        </w:rPr>
      </w:pPr>
      <w:r w:rsidRPr="0019332C">
        <w:rPr>
          <w:lang w:val="fr-CH"/>
        </w:rPr>
        <w:t xml:space="preserve">Free-Trial at </w:t>
      </w:r>
      <w:hyperlink r:id="rId9" w:history="1">
        <w:r w:rsidRPr="0019332C">
          <w:rPr>
            <w:rStyle w:val="Hyperlink"/>
            <w:lang w:val="fr-CH"/>
          </w:rPr>
          <w:t>https://www.techsmith.com/download/camtasia/</w:t>
        </w:r>
      </w:hyperlink>
    </w:p>
    <w:p w14:paraId="09130A45" w14:textId="77777777" w:rsidR="00921939" w:rsidRPr="00921939" w:rsidRDefault="00921939" w:rsidP="00921939">
      <w:pPr>
        <w:pStyle w:val="Text"/>
      </w:pPr>
      <w:r>
        <w:t>VLC Media Player</w:t>
      </w:r>
    </w:p>
    <w:p w14:paraId="5ED1491E" w14:textId="77777777" w:rsidR="00921939" w:rsidRPr="00921939" w:rsidRDefault="00921939" w:rsidP="00921939">
      <w:pPr>
        <w:pStyle w:val="Text"/>
      </w:pPr>
    </w:p>
    <w:p w14:paraId="458F8274" w14:textId="4A5697E3" w:rsidR="00712C1D" w:rsidRDefault="009D19B9" w:rsidP="007D090D">
      <w:pPr>
        <w:pStyle w:val="berschrift2"/>
      </w:pPr>
      <w:r>
        <w:t>Vortrag</w:t>
      </w:r>
      <w:bookmarkEnd w:id="19"/>
    </w:p>
    <w:p w14:paraId="725F1939" w14:textId="1539D01A" w:rsidR="00712C1D" w:rsidRDefault="00712C1D" w:rsidP="00712C1D">
      <w:pPr>
        <w:pStyle w:val="Text"/>
      </w:pPr>
    </w:p>
    <w:p w14:paraId="3615C044" w14:textId="4901A77E" w:rsidR="00AC4489" w:rsidRDefault="00AC4489" w:rsidP="00AC4489">
      <w:pPr>
        <w:pStyle w:val="berschrift2"/>
      </w:pPr>
      <w:bookmarkStart w:id="20" w:name="_Toc100399626"/>
      <w:r>
        <w:t>Reflexion</w:t>
      </w:r>
      <w:bookmarkEnd w:id="20"/>
    </w:p>
    <w:p w14:paraId="4616760A" w14:textId="37F71CEE" w:rsidR="00AC4489" w:rsidRDefault="00AC4489" w:rsidP="00AC4489">
      <w:pPr>
        <w:pStyle w:val="Text"/>
      </w:pPr>
    </w:p>
    <w:p w14:paraId="0F0AD030" w14:textId="06CF240B" w:rsidR="00477D80" w:rsidRDefault="00477D80" w:rsidP="00477D80">
      <w:pPr>
        <w:pStyle w:val="berschrift2"/>
      </w:pPr>
      <w:bookmarkStart w:id="21" w:name="_Toc100399627"/>
      <w:r>
        <w:t>Abnahme / Bewertungskriterien</w:t>
      </w:r>
      <w:bookmarkEnd w:id="21"/>
    </w:p>
    <w:p w14:paraId="1E1DBA58" w14:textId="77777777" w:rsidR="00477D80" w:rsidRPr="00AC4489" w:rsidRDefault="00477D80" w:rsidP="00AC4489">
      <w:pPr>
        <w:pStyle w:val="Text"/>
      </w:pPr>
    </w:p>
    <w:p w14:paraId="61A7F419" w14:textId="38FC9C1F" w:rsidR="00CE0154" w:rsidRDefault="00CE0154">
      <w:pPr>
        <w:spacing w:after="160"/>
      </w:pPr>
      <w:r>
        <w:br w:type="page"/>
      </w:r>
    </w:p>
    <w:p w14:paraId="1886FC8E" w14:textId="05885E4A" w:rsidR="007F0C3C" w:rsidRDefault="008059DE" w:rsidP="00123304">
      <w:pPr>
        <w:pStyle w:val="berschrift1"/>
      </w:pPr>
      <w:bookmarkStart w:id="22" w:name="_Toc100399628"/>
      <w:r>
        <w:lastRenderedPageBreak/>
        <w:t>Anhang</w:t>
      </w:r>
      <w:bookmarkEnd w:id="22"/>
    </w:p>
    <w:p w14:paraId="5B95E245" w14:textId="7EE0BAA5" w:rsidR="00C27AE4" w:rsidRDefault="004326ED" w:rsidP="004326ED">
      <w:pPr>
        <w:pStyle w:val="berschrift2"/>
      </w:pPr>
      <w:bookmarkStart w:id="23" w:name="_Toc100399629"/>
      <w:r>
        <w:t>Abbildungen</w:t>
      </w:r>
      <w:bookmarkEnd w:id="23"/>
    </w:p>
    <w:p w14:paraId="0E655417" w14:textId="77777777" w:rsidR="004326ED" w:rsidRPr="004326ED" w:rsidRDefault="004326ED" w:rsidP="004326ED">
      <w:pPr>
        <w:pStyle w:val="Text"/>
      </w:pPr>
    </w:p>
    <w:p w14:paraId="46414616" w14:textId="503D41FD" w:rsidR="00C27AE4" w:rsidRDefault="00C27AE4">
      <w:pPr>
        <w:spacing w:after="160"/>
      </w:pPr>
      <w:r>
        <w:br w:type="page"/>
      </w:r>
    </w:p>
    <w:p w14:paraId="59196F49" w14:textId="5E3A282C" w:rsidR="00C27AE4" w:rsidRPr="00C27AE4" w:rsidRDefault="00C27AE4" w:rsidP="00C27AE4">
      <w:pPr>
        <w:pStyle w:val="berschrift1"/>
      </w:pPr>
      <w:bookmarkStart w:id="24" w:name="_Toc100399630"/>
      <w:r>
        <w:lastRenderedPageBreak/>
        <w:t>Verzeichnisse</w:t>
      </w:r>
      <w:bookmarkEnd w:id="24"/>
    </w:p>
    <w:p w14:paraId="241EF061" w14:textId="184D8F4A" w:rsidR="009E3B4D" w:rsidRPr="009E3B4D" w:rsidRDefault="00123304" w:rsidP="009E3B4D">
      <w:pPr>
        <w:pStyle w:val="berschrift2"/>
      </w:pPr>
      <w:bookmarkStart w:id="25" w:name="_Toc100399631"/>
      <w:r>
        <w:t>Abbildung</w:t>
      </w:r>
      <w:r w:rsidR="00C27AE4">
        <w:t>sverzeichnis</w:t>
      </w:r>
      <w:bookmarkEnd w:id="25"/>
    </w:p>
    <w:p w14:paraId="1731030F" w14:textId="0C0B1B5B" w:rsidR="00477D80" w:rsidRDefault="00123304">
      <w:pPr>
        <w:pStyle w:val="Abbildungsverzeichnis"/>
        <w:rPr>
          <w:rFonts w:eastAsiaTheme="minorEastAsia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00399633" w:history="1">
        <w:r w:rsidR="00477D80" w:rsidRPr="00A22B88">
          <w:rPr>
            <w:rStyle w:val="Hyperlink"/>
          </w:rPr>
          <w:t>Abb. 1 Diagramm</w:t>
        </w:r>
        <w:r w:rsidR="00477D80">
          <w:rPr>
            <w:webHidden/>
          </w:rPr>
          <w:tab/>
        </w:r>
        <w:r w:rsidR="00477D80">
          <w:rPr>
            <w:webHidden/>
          </w:rPr>
          <w:fldChar w:fldCharType="begin"/>
        </w:r>
        <w:r w:rsidR="00477D80">
          <w:rPr>
            <w:webHidden/>
          </w:rPr>
          <w:instrText xml:space="preserve"> PAGEREF _Toc100399633 \h </w:instrText>
        </w:r>
        <w:r w:rsidR="00477D80">
          <w:rPr>
            <w:webHidden/>
          </w:rPr>
        </w:r>
        <w:r w:rsidR="00477D80">
          <w:rPr>
            <w:webHidden/>
          </w:rPr>
          <w:fldChar w:fldCharType="separate"/>
        </w:r>
        <w:r w:rsidR="00477D80">
          <w:rPr>
            <w:webHidden/>
          </w:rPr>
          <w:t>4</w:t>
        </w:r>
        <w:r w:rsidR="00477D80">
          <w:rPr>
            <w:webHidden/>
          </w:rPr>
          <w:fldChar w:fldCharType="end"/>
        </w:r>
      </w:hyperlink>
    </w:p>
    <w:p w14:paraId="216C5AA5" w14:textId="4E4F177D" w:rsidR="00123304" w:rsidRDefault="00123304" w:rsidP="00502013">
      <w:pPr>
        <w:pStyle w:val="ZwZeile1"/>
      </w:pPr>
      <w:r>
        <w:fldChar w:fldCharType="end"/>
      </w:r>
    </w:p>
    <w:p w14:paraId="514C4251" w14:textId="35BBD9B1" w:rsidR="00E526E4" w:rsidRPr="00E526E4" w:rsidRDefault="00E526E4" w:rsidP="00502013">
      <w:pPr>
        <w:pStyle w:val="ZwZeile1"/>
      </w:pPr>
    </w:p>
    <w:p w14:paraId="4D7B386F" w14:textId="4DF00173" w:rsidR="00123304" w:rsidRDefault="00123304" w:rsidP="000115C3">
      <w:pPr>
        <w:pStyle w:val="berschrift2"/>
      </w:pPr>
      <w:bookmarkStart w:id="26" w:name="_Toc100399632"/>
      <w:r w:rsidRPr="00E526E4">
        <w:t>Quellenverzeichnis</w:t>
      </w:r>
      <w:bookmarkEnd w:id="26"/>
    </w:p>
    <w:p w14:paraId="6C119EBF" w14:textId="77777777" w:rsidR="00477D80" w:rsidRDefault="00123304" w:rsidP="00477D80">
      <w:pPr>
        <w:pStyle w:val="Literaturverzeichnis"/>
        <w:rPr>
          <w:sz w:val="24"/>
          <w:szCs w:val="24"/>
        </w:rPr>
      </w:pPr>
      <w:r>
        <w:fldChar w:fldCharType="begin"/>
      </w:r>
      <w:r>
        <w:instrText xml:space="preserve"> BIBLIOGRAPHY  \l 2055 </w:instrText>
      </w:r>
      <w:r>
        <w:fldChar w:fldCharType="separate"/>
      </w:r>
      <w:r w:rsidR="00477D80">
        <w:rPr>
          <w:i/>
          <w:iCs/>
        </w:rPr>
        <w:t>Universität Leipzig Schreibportal - Zitationsregeln</w:t>
      </w:r>
      <w:r w:rsidR="00477D80">
        <w:t>. (03. 08 2020). Von https://home.uni-leipzig.de/schreibportal/zitationsregeln/ abgerufen</w:t>
      </w:r>
    </w:p>
    <w:p w14:paraId="732EF69C" w14:textId="6EF635E6" w:rsidR="00123304" w:rsidRPr="00E526E4" w:rsidRDefault="00123304" w:rsidP="00477D80">
      <w:r>
        <w:fldChar w:fldCharType="end"/>
      </w:r>
    </w:p>
    <w:sectPr w:rsidR="00123304" w:rsidRPr="00E526E4" w:rsidSect="00D52C6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701" w:right="1417" w:bottom="1418" w:left="1417" w:header="680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E2C81" w14:textId="77777777" w:rsidR="00F15926" w:rsidRDefault="00F15926" w:rsidP="00572BD0">
      <w:r>
        <w:separator/>
      </w:r>
    </w:p>
  </w:endnote>
  <w:endnote w:type="continuationSeparator" w:id="0">
    <w:p w14:paraId="0F845262" w14:textId="77777777" w:rsidR="00F15926" w:rsidRDefault="00F15926" w:rsidP="00572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0A5E7" w14:textId="136AA0B6" w:rsidR="00F82209" w:rsidRPr="003A591C" w:rsidRDefault="00F91602" w:rsidP="00742C6C">
    <w:pPr>
      <w:pStyle w:val="Fuzeile"/>
    </w:pPr>
    <w:r w:rsidRPr="003A591C">
      <w:rPr>
        <w:noProof/>
        <w:lang w:eastAsia="de-C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50E278" wp14:editId="2A0CEA90">
              <wp:simplePos x="0" y="0"/>
              <wp:positionH relativeFrom="rightMargin">
                <wp:posOffset>-1035126</wp:posOffset>
              </wp:positionH>
              <wp:positionV relativeFrom="topMargin">
                <wp:posOffset>8800186</wp:posOffset>
              </wp:positionV>
              <wp:extent cx="1901393" cy="1925076"/>
              <wp:effectExtent l="0" t="0" r="3810" b="0"/>
              <wp:wrapNone/>
              <wp:docPr id="70" name="Gruppe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1393" cy="1925076"/>
                        <a:chOff x="0" y="12192"/>
                        <a:chExt cx="731747" cy="746642"/>
                      </a:xfrm>
                    </wpg:grpSpPr>
                    <wps:wsp>
                      <wps:cNvPr id="71" name="Freihand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ihand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ihand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ihand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ihand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9DF3EE" id="Gruppe 70" o:spid="_x0000_s1026" style="position:absolute;margin-left:-81.5pt;margin-top:692.95pt;width:149.7pt;height:151.6pt;z-index:251659264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">
              <v:shape id="Freihand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ihand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ihand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ihand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ihand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w10:wrap anchorx="margin" anchory="margin"/>
            </v:group>
          </w:pict>
        </mc:Fallback>
      </mc:AlternateContent>
    </w:r>
    <w:r w:rsidR="00F15926">
      <w:fldChar w:fldCharType="begin"/>
    </w:r>
    <w:r w:rsidR="00F15926">
      <w:instrText xml:space="preserve"> FILENAME \* MERGEFORMAT </w:instrText>
    </w:r>
    <w:r w:rsidR="00F15926">
      <w:fldChar w:fldCharType="separate"/>
    </w:r>
    <w:r w:rsidR="00477D80">
      <w:rPr>
        <w:noProof/>
      </w:rPr>
      <w:t>M122_Dokumentation_LB1_Vorlage.docx</w:t>
    </w:r>
    <w:r w:rsidR="00F15926">
      <w:rPr>
        <w:noProof/>
      </w:rPr>
      <w:fldChar w:fldCharType="end"/>
    </w:r>
    <w:r w:rsidR="00F82209" w:rsidRPr="003A591C">
      <w:tab/>
    </w:r>
    <w:r w:rsidR="00F82209" w:rsidRPr="003A591C">
      <w:fldChar w:fldCharType="begin"/>
    </w:r>
    <w:r w:rsidR="00F82209" w:rsidRPr="003A591C">
      <w:instrText>PAGE   \* MERGEFORMAT</w:instrText>
    </w:r>
    <w:r w:rsidR="00F82209" w:rsidRPr="003A591C">
      <w:fldChar w:fldCharType="separate"/>
    </w:r>
    <w:r w:rsidR="00E51A3B" w:rsidRPr="00E51A3B">
      <w:rPr>
        <w:noProof/>
        <w:lang w:val="de-DE"/>
      </w:rPr>
      <w:t>7</w:t>
    </w:r>
    <w:r w:rsidR="00F82209" w:rsidRPr="003A59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4F96A" w14:textId="400BFBA8" w:rsidR="00D52C6D" w:rsidRDefault="00F15926" w:rsidP="00742C6C">
    <w:pPr>
      <w:pStyle w:val="Fuzeile"/>
    </w:pPr>
    <w:r>
      <w:fldChar w:fldCharType="begin"/>
    </w:r>
    <w:r>
      <w:instrText xml:space="preserve"> FILENAME \* MERGEFORMAT </w:instrText>
    </w:r>
    <w:r>
      <w:fldChar w:fldCharType="separate"/>
    </w:r>
    <w:r w:rsidR="00477D80">
      <w:rPr>
        <w:noProof/>
      </w:rPr>
      <w:t>M122_Dokumentation_LB1_Vorlage.docx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9DC45" w14:textId="77777777" w:rsidR="00F15926" w:rsidRDefault="00F15926" w:rsidP="00572BD0">
      <w:r>
        <w:separator/>
      </w:r>
    </w:p>
  </w:footnote>
  <w:footnote w:type="continuationSeparator" w:id="0">
    <w:p w14:paraId="04D55622" w14:textId="77777777" w:rsidR="00F15926" w:rsidRDefault="00F15926" w:rsidP="00572B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75C64" w14:textId="04AB140E" w:rsidR="00F82209" w:rsidRPr="00F24368" w:rsidRDefault="006565C4" w:rsidP="00F56176">
    <w:pPr>
      <w:pStyle w:val="Kopfzeile2"/>
    </w:pPr>
    <w:r w:rsidRPr="003A591C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6A564BC" wp14:editId="2216648E">
              <wp:simplePos x="0" y="0"/>
              <wp:positionH relativeFrom="column">
                <wp:posOffset>386723</wp:posOffset>
              </wp:positionH>
              <wp:positionV relativeFrom="paragraph">
                <wp:posOffset>298450</wp:posOffset>
              </wp:positionV>
              <wp:extent cx="5400000" cy="0"/>
              <wp:effectExtent l="0" t="0" r="0" b="0"/>
              <wp:wrapNone/>
              <wp:docPr id="67" name="Freihandform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00000" cy="0"/>
                      </a:xfrm>
                      <a:custGeom>
                        <a:avLst/>
                        <a:gdLst>
                          <a:gd name="T0" fmla="*/ 9 w 1961"/>
                          <a:gd name="T1" fmla="*/ 1966 h 1966"/>
                          <a:gd name="T2" fmla="*/ 0 w 1961"/>
                          <a:gd name="T3" fmla="*/ 1957 h 1966"/>
                          <a:gd name="T4" fmla="*/ 1952 w 1961"/>
                          <a:gd name="T5" fmla="*/ 0 h 1966"/>
                          <a:gd name="T6" fmla="*/ 1961 w 1961"/>
                          <a:gd name="T7" fmla="*/ 9 h 1966"/>
                          <a:gd name="T8" fmla="*/ 9 w 1961"/>
                          <a:gd name="T9" fmla="*/ 1966 h 196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961" h="1966">
                            <a:moveTo>
                              <a:pt x="9" y="1966"/>
                            </a:moveTo>
                            <a:lnTo>
                              <a:pt x="0" y="1957"/>
                            </a:lnTo>
                            <a:lnTo>
                              <a:pt x="1952" y="0"/>
                            </a:lnTo>
                            <a:lnTo>
                              <a:pt x="1961" y="9"/>
                            </a:lnTo>
                            <a:lnTo>
                              <a:pt x="9" y="1966"/>
                            </a:lnTo>
                            <a:close/>
                          </a:path>
                        </a:pathLst>
                      </a:cu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0FB6AB" id="Freihandform 67" o:spid="_x0000_s1026" style="position:absolute;margin-left:30.45pt;margin-top:23.5pt;width:425.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61,1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" path="m9,1966l,1957,1952,r9,9l9,1966xe" fillcolor="#8496b0 [1951]" strokecolor="#8496b0 [1951]" strokeweight="1pt">
              <v:path arrowok="t" o:connecttype="custom" o:connectlocs="24783,1;0,1;5375217,0;5400000,0;24783,1" o:connectangles="0,0,0,0,0"/>
            </v:shape>
          </w:pict>
        </mc:Fallback>
      </mc:AlternateContent>
    </w:r>
    <w:r w:rsidRPr="003A591C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1C5069" wp14:editId="6945A827">
              <wp:simplePos x="0" y="0"/>
              <wp:positionH relativeFrom="column">
                <wp:posOffset>0</wp:posOffset>
              </wp:positionH>
              <wp:positionV relativeFrom="paragraph">
                <wp:posOffset>256540</wp:posOffset>
              </wp:positionV>
              <wp:extent cx="5494020" cy="0"/>
              <wp:effectExtent l="0" t="0" r="0" b="0"/>
              <wp:wrapNone/>
              <wp:docPr id="43" name="Freihandform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94020" cy="0"/>
                      </a:xfrm>
                      <a:custGeom>
                        <a:avLst/>
                        <a:gdLst>
                          <a:gd name="T0" fmla="*/ 0 w 2727"/>
                          <a:gd name="T1" fmla="*/ 2732 h 2732"/>
                          <a:gd name="T2" fmla="*/ 0 w 2727"/>
                          <a:gd name="T3" fmla="*/ 2728 h 2732"/>
                          <a:gd name="T4" fmla="*/ 2722 w 2727"/>
                          <a:gd name="T5" fmla="*/ 0 h 2732"/>
                          <a:gd name="T6" fmla="*/ 2727 w 2727"/>
                          <a:gd name="T7" fmla="*/ 5 h 2732"/>
                          <a:gd name="T8" fmla="*/ 0 w 2727"/>
                          <a:gd name="T9" fmla="*/ 2732 h 273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727" h="2732">
                            <a:moveTo>
                              <a:pt x="0" y="2732"/>
                            </a:moveTo>
                            <a:lnTo>
                              <a:pt x="0" y="2728"/>
                            </a:lnTo>
                            <a:lnTo>
                              <a:pt x="2722" y="0"/>
                            </a:lnTo>
                            <a:lnTo>
                              <a:pt x="2727" y="5"/>
                            </a:lnTo>
                            <a:lnTo>
                              <a:pt x="0" y="2732"/>
                            </a:lnTo>
                            <a:close/>
                          </a:path>
                        </a:pathLst>
                      </a:cu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9525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F160B0" id="Freihandform 68" o:spid="_x0000_s1026" style="position:absolute;margin-left:0;margin-top:20.2pt;width:432.6pt;height: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727,2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" path="m,2732r,-4l2722,r5,5l,2732xe" fillcolor="#8496b0 [1951]" strokecolor="#8496b0 [1951]">
              <v:path arrowok="t" o:connecttype="custom" o:connectlocs="0,1;0,1;5483947,0;5494020,0;0,1" o:connectangles="0,0,0,0,0"/>
            </v:shape>
          </w:pict>
        </mc:Fallback>
      </mc:AlternateContent>
    </w:r>
    <w:sdt>
      <w:sdtPr>
        <w:alias w:val="Titel"/>
        <w:tag w:val=""/>
        <w:id w:val="465252986"/>
        <w:placeholder>
          <w:docPart w:val="9139D831031F4DC7A4692F815168C07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826E0">
          <w:t>Modul 122</w:t>
        </w:r>
      </w:sdtContent>
    </w:sdt>
    <w:r w:rsidR="00F82209" w:rsidRPr="003A591C">
      <w:t xml:space="preserve"> - </w:t>
    </w:r>
    <w:r w:rsidR="00F15926">
      <w:fldChar w:fldCharType="begin"/>
    </w:r>
    <w:r w:rsidR="00F15926">
      <w:instrText xml:space="preserve"> Styleref "Kandidat" </w:instrText>
    </w:r>
    <w:r w:rsidR="00F15926">
      <w:fldChar w:fldCharType="separate"/>
    </w:r>
    <w:r w:rsidR="009850FC">
      <w:rPr>
        <w:noProof/>
      </w:rPr>
      <w:t>Gruppe 5</w:t>
    </w:r>
    <w:r w:rsidR="00F15926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16ADC" w14:textId="77777777" w:rsidR="006565C4" w:rsidRPr="00F56176" w:rsidRDefault="00F15926" w:rsidP="00F56176">
    <w:pPr>
      <w:pStyle w:val="Kopfzeile"/>
    </w:pPr>
    <w:sdt>
      <w:sdtPr>
        <w:alias w:val="Firma"/>
        <w:tag w:val=""/>
        <w:id w:val="687497222"/>
        <w:placeholder>
          <w:docPart w:val="4B79E195536A4840A4AA146EA20957E9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52C6D" w:rsidRPr="00F56176">
          <w:t>gibb - Abteilung IET</w:t>
        </w:r>
      </w:sdtContent>
    </w:sdt>
    <w:r w:rsidR="006565C4" w:rsidRPr="00F56176"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C8F6F67" wp14:editId="35B19B22">
              <wp:simplePos x="0" y="0"/>
              <wp:positionH relativeFrom="page">
                <wp:posOffset>1857375</wp:posOffset>
              </wp:positionH>
              <wp:positionV relativeFrom="page">
                <wp:posOffset>9248775</wp:posOffset>
              </wp:positionV>
              <wp:extent cx="4500245" cy="4646930"/>
              <wp:effectExtent l="990600" t="762000" r="890905" b="820420"/>
              <wp:wrapNone/>
              <wp:docPr id="38" name="Grupp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 rot="2699250">
                        <a:off x="0" y="0"/>
                        <a:ext cx="4500245" cy="4646930"/>
                        <a:chOff x="782637" y="109538"/>
                        <a:chExt cx="3546476" cy="3663950"/>
                      </a:xfr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wpg:grpSpPr>
                    <wps:wsp>
                      <wps:cNvPr id="40" name="Freihandform 65"/>
                      <wps:cNvSpPr>
                        <a:spLocks/>
                      </wps:cNvSpPr>
                      <wps:spPr bwMode="auto">
                        <a:xfrm>
                          <a:off x="782637" y="227013"/>
                          <a:ext cx="3546475" cy="3546475"/>
                        </a:xfrm>
                        <a:custGeom>
                          <a:avLst/>
                          <a:gdLst>
                            <a:gd name="T0" fmla="*/ 5 w 2234"/>
                            <a:gd name="T1" fmla="*/ 2234 h 2234"/>
                            <a:gd name="T2" fmla="*/ 0 w 2234"/>
                            <a:gd name="T3" fmla="*/ 2229 h 2234"/>
                            <a:gd name="T4" fmla="*/ 2229 w 2234"/>
                            <a:gd name="T5" fmla="*/ 0 h 2234"/>
                            <a:gd name="T6" fmla="*/ 2234 w 2234"/>
                            <a:gd name="T7" fmla="*/ 5 h 2234"/>
                            <a:gd name="T8" fmla="*/ 5 w 2234"/>
                            <a:gd name="T9" fmla="*/ 2234 h 22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234" h="2234">
                              <a:moveTo>
                                <a:pt x="5" y="2234"/>
                              </a:moveTo>
                              <a:lnTo>
                                <a:pt x="0" y="2229"/>
                              </a:lnTo>
                              <a:lnTo>
                                <a:pt x="2229" y="0"/>
                              </a:lnTo>
                              <a:lnTo>
                                <a:pt x="2234" y="5"/>
                              </a:lnTo>
                              <a:lnTo>
                                <a:pt x="5" y="2234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ihandform 66"/>
                      <wps:cNvSpPr>
                        <a:spLocks/>
                      </wps:cNvSpPr>
                      <wps:spPr bwMode="auto">
                        <a:xfrm>
                          <a:off x="841375" y="109538"/>
                          <a:ext cx="3487738" cy="3487738"/>
                        </a:xfrm>
                        <a:custGeom>
                          <a:avLst/>
                          <a:gdLst>
                            <a:gd name="T0" fmla="*/ 9 w 2197"/>
                            <a:gd name="T1" fmla="*/ 2197 h 2197"/>
                            <a:gd name="T2" fmla="*/ 0 w 2197"/>
                            <a:gd name="T3" fmla="*/ 2193 h 2197"/>
                            <a:gd name="T4" fmla="*/ 2188 w 2197"/>
                            <a:gd name="T5" fmla="*/ 0 h 2197"/>
                            <a:gd name="T6" fmla="*/ 2197 w 2197"/>
                            <a:gd name="T7" fmla="*/ 10 h 2197"/>
                            <a:gd name="T8" fmla="*/ 9 w 2197"/>
                            <a:gd name="T9" fmla="*/ 2197 h 2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197" h="2197">
                              <a:moveTo>
                                <a:pt x="9" y="2197"/>
                              </a:moveTo>
                              <a:lnTo>
                                <a:pt x="0" y="2193"/>
                              </a:lnTo>
                              <a:lnTo>
                                <a:pt x="2188" y="0"/>
                              </a:lnTo>
                              <a:lnTo>
                                <a:pt x="2197" y="10"/>
                              </a:lnTo>
                              <a:lnTo>
                                <a:pt x="9" y="2197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C93FD6" id="Gruppe 2" o:spid="_x0000_s1026" style="position:absolute;margin-left:146.25pt;margin-top:728.25pt;width:354.35pt;height:365.9pt;rotation:2948301fd;z-index:-251655168;mso-position-horizontal-relative:page;mso-position-vertical-relative:page" coordorigin="7826,1095" coordsize="35464,36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">
              <o:lock v:ext="edit" aspectratio="t"/>
              <v:shape id="Freihandform 65" o:spid="_x0000_s1027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" path="m5,2234l,2229,2229,r5,5l5,2234xe" filled="f" stroked="f">
                <v:path arrowok="t" o:connecttype="custom" o:connectlocs="7938,3546475;0,3538538;3538538,0;3546475,7938;7938,3546475" o:connectangles="0,0,0,0,0"/>
              </v:shape>
              <v:shape id="Freihandform 66" o:spid="_x0000_s1028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" path="m9,2197l,2193,2188,r9,10l9,2197xe" filled="f" stroked="f">
                <v:path arrowok="t" o:connecttype="custom" o:connectlocs="14288,3487738;0,3481388;3473450,0;3487738,15875;14288,3487738" o:connectangles="0,0,0,0,0"/>
              </v:shape>
              <w10:wrap anchorx="page" anchory="page"/>
            </v:group>
          </w:pict>
        </mc:Fallback>
      </mc:AlternateContent>
    </w:r>
    <w:r w:rsidR="00D52C6D" w:rsidRPr="00F56176">
      <w:tab/>
    </w:r>
    <w:r w:rsidR="00D52C6D" w:rsidRPr="00F56176">
      <w:tab/>
    </w:r>
    <w:sdt>
      <w:sdtPr>
        <w:alias w:val="Autor"/>
        <w:tag w:val=""/>
        <w:id w:val="916438725"/>
        <w:placeholder>
          <w:docPart w:val="707B35B7FC84475D830F7FDAA03B0EC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52C6D" w:rsidRPr="00F56176">
          <w:t>Urs Dummermuth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376EB"/>
    <w:multiLevelType w:val="hybridMultilevel"/>
    <w:tmpl w:val="979CB384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395E62"/>
    <w:multiLevelType w:val="hybridMultilevel"/>
    <w:tmpl w:val="4ADEBE8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A4DE9"/>
    <w:multiLevelType w:val="multilevel"/>
    <w:tmpl w:val="E29612C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93378B8"/>
    <w:multiLevelType w:val="hybridMultilevel"/>
    <w:tmpl w:val="E0CEE3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de-CH" w:vendorID="64" w:dllVersion="4096" w:nlCheck="1" w:checkStyle="0"/>
  <w:activeWritingStyle w:appName="MSWord" w:lang="de-DE" w:vendorID="64" w:dllVersion="4096" w:nlCheck="1" w:checkStyle="0"/>
  <w:activeWritingStyle w:appName="MSWord" w:lang="fr-CH" w:vendorID="64" w:dllVersion="4096" w:nlCheck="1" w:checkStyle="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2AC"/>
    <w:rsid w:val="00007D09"/>
    <w:rsid w:val="000115C3"/>
    <w:rsid w:val="00011CB9"/>
    <w:rsid w:val="000212AC"/>
    <w:rsid w:val="000352D5"/>
    <w:rsid w:val="00065153"/>
    <w:rsid w:val="00083AB5"/>
    <w:rsid w:val="000A5A32"/>
    <w:rsid w:val="000B3BD8"/>
    <w:rsid w:val="000D3CD1"/>
    <w:rsid w:val="000D5427"/>
    <w:rsid w:val="00121B39"/>
    <w:rsid w:val="00123304"/>
    <w:rsid w:val="00145CB6"/>
    <w:rsid w:val="00160A26"/>
    <w:rsid w:val="00180858"/>
    <w:rsid w:val="0019332C"/>
    <w:rsid w:val="001A2EB5"/>
    <w:rsid w:val="001B30BB"/>
    <w:rsid w:val="001D5005"/>
    <w:rsid w:val="001F6834"/>
    <w:rsid w:val="001F6C77"/>
    <w:rsid w:val="001F73A6"/>
    <w:rsid w:val="0020095F"/>
    <w:rsid w:val="002674BC"/>
    <w:rsid w:val="00274F18"/>
    <w:rsid w:val="002C087D"/>
    <w:rsid w:val="002C47B0"/>
    <w:rsid w:val="002F2C09"/>
    <w:rsid w:val="00300341"/>
    <w:rsid w:val="003276B5"/>
    <w:rsid w:val="00334D75"/>
    <w:rsid w:val="00374FF1"/>
    <w:rsid w:val="00395FCF"/>
    <w:rsid w:val="003A591C"/>
    <w:rsid w:val="003C37B1"/>
    <w:rsid w:val="003C67A6"/>
    <w:rsid w:val="0042088A"/>
    <w:rsid w:val="0042462D"/>
    <w:rsid w:val="00426363"/>
    <w:rsid w:val="004326ED"/>
    <w:rsid w:val="004529BA"/>
    <w:rsid w:val="00477D80"/>
    <w:rsid w:val="0049272C"/>
    <w:rsid w:val="004B4D52"/>
    <w:rsid w:val="004D48D8"/>
    <w:rsid w:val="004E429F"/>
    <w:rsid w:val="004F0581"/>
    <w:rsid w:val="004F0A1F"/>
    <w:rsid w:val="00502013"/>
    <w:rsid w:val="00510B44"/>
    <w:rsid w:val="005126A2"/>
    <w:rsid w:val="0052785E"/>
    <w:rsid w:val="005417D4"/>
    <w:rsid w:val="00570FE2"/>
    <w:rsid w:val="00572BD0"/>
    <w:rsid w:val="005922AC"/>
    <w:rsid w:val="005A23D2"/>
    <w:rsid w:val="00612066"/>
    <w:rsid w:val="00617A84"/>
    <w:rsid w:val="006565C4"/>
    <w:rsid w:val="00666A5D"/>
    <w:rsid w:val="00667289"/>
    <w:rsid w:val="006A662A"/>
    <w:rsid w:val="006C384E"/>
    <w:rsid w:val="006D7EB0"/>
    <w:rsid w:val="006E0BE4"/>
    <w:rsid w:val="00712C1D"/>
    <w:rsid w:val="007418AF"/>
    <w:rsid w:val="00742C6C"/>
    <w:rsid w:val="007467A0"/>
    <w:rsid w:val="007702DB"/>
    <w:rsid w:val="00782BA3"/>
    <w:rsid w:val="00792361"/>
    <w:rsid w:val="007B3EFA"/>
    <w:rsid w:val="007C33F6"/>
    <w:rsid w:val="007F0C3C"/>
    <w:rsid w:val="008059DE"/>
    <w:rsid w:val="00821C4B"/>
    <w:rsid w:val="00822362"/>
    <w:rsid w:val="00844F45"/>
    <w:rsid w:val="008826E0"/>
    <w:rsid w:val="00882D98"/>
    <w:rsid w:val="008843BF"/>
    <w:rsid w:val="0088572E"/>
    <w:rsid w:val="00893A2A"/>
    <w:rsid w:val="008C4D54"/>
    <w:rsid w:val="008D6905"/>
    <w:rsid w:val="008E2E6C"/>
    <w:rsid w:val="00921939"/>
    <w:rsid w:val="00921A4A"/>
    <w:rsid w:val="009246AD"/>
    <w:rsid w:val="009461B4"/>
    <w:rsid w:val="009517CE"/>
    <w:rsid w:val="00957FA5"/>
    <w:rsid w:val="009727E0"/>
    <w:rsid w:val="009850FC"/>
    <w:rsid w:val="0099288E"/>
    <w:rsid w:val="009A1808"/>
    <w:rsid w:val="009B019B"/>
    <w:rsid w:val="009D19B9"/>
    <w:rsid w:val="009D54DD"/>
    <w:rsid w:val="009E3B4D"/>
    <w:rsid w:val="00A11B96"/>
    <w:rsid w:val="00A14F00"/>
    <w:rsid w:val="00A4075B"/>
    <w:rsid w:val="00A82A31"/>
    <w:rsid w:val="00AA11E1"/>
    <w:rsid w:val="00AA577F"/>
    <w:rsid w:val="00AC2C00"/>
    <w:rsid w:val="00AC4489"/>
    <w:rsid w:val="00AD18A4"/>
    <w:rsid w:val="00AF4533"/>
    <w:rsid w:val="00AF6946"/>
    <w:rsid w:val="00B06245"/>
    <w:rsid w:val="00B06DAB"/>
    <w:rsid w:val="00B14F26"/>
    <w:rsid w:val="00B20AFB"/>
    <w:rsid w:val="00B42B4B"/>
    <w:rsid w:val="00B472DF"/>
    <w:rsid w:val="00B708F5"/>
    <w:rsid w:val="00B80CC6"/>
    <w:rsid w:val="00BA1257"/>
    <w:rsid w:val="00BB1D47"/>
    <w:rsid w:val="00BC0BE5"/>
    <w:rsid w:val="00C27AE4"/>
    <w:rsid w:val="00C32A3E"/>
    <w:rsid w:val="00C57728"/>
    <w:rsid w:val="00C63909"/>
    <w:rsid w:val="00C80BAA"/>
    <w:rsid w:val="00C92695"/>
    <w:rsid w:val="00CE0154"/>
    <w:rsid w:val="00CE3601"/>
    <w:rsid w:val="00D00F44"/>
    <w:rsid w:val="00D0152B"/>
    <w:rsid w:val="00D07E6F"/>
    <w:rsid w:val="00D2313E"/>
    <w:rsid w:val="00D33B7C"/>
    <w:rsid w:val="00D36019"/>
    <w:rsid w:val="00D52C6D"/>
    <w:rsid w:val="00D55487"/>
    <w:rsid w:val="00D76BD0"/>
    <w:rsid w:val="00D8156A"/>
    <w:rsid w:val="00DB57D9"/>
    <w:rsid w:val="00DE13F9"/>
    <w:rsid w:val="00DF2CB9"/>
    <w:rsid w:val="00DF497C"/>
    <w:rsid w:val="00E422CB"/>
    <w:rsid w:val="00E44F1C"/>
    <w:rsid w:val="00E51A3B"/>
    <w:rsid w:val="00E526E4"/>
    <w:rsid w:val="00E52CF8"/>
    <w:rsid w:val="00E55DDD"/>
    <w:rsid w:val="00E621E3"/>
    <w:rsid w:val="00E72D6D"/>
    <w:rsid w:val="00E75762"/>
    <w:rsid w:val="00E84E99"/>
    <w:rsid w:val="00E86D4E"/>
    <w:rsid w:val="00EA13F3"/>
    <w:rsid w:val="00EC4ABA"/>
    <w:rsid w:val="00EC5346"/>
    <w:rsid w:val="00EE4991"/>
    <w:rsid w:val="00EF39BE"/>
    <w:rsid w:val="00EF6FE8"/>
    <w:rsid w:val="00F01A5B"/>
    <w:rsid w:val="00F15926"/>
    <w:rsid w:val="00F24368"/>
    <w:rsid w:val="00F254CE"/>
    <w:rsid w:val="00F36984"/>
    <w:rsid w:val="00F51E36"/>
    <w:rsid w:val="00F56176"/>
    <w:rsid w:val="00F66E66"/>
    <w:rsid w:val="00F75FFE"/>
    <w:rsid w:val="00F81E44"/>
    <w:rsid w:val="00F82209"/>
    <w:rsid w:val="00F83374"/>
    <w:rsid w:val="00F91602"/>
    <w:rsid w:val="00FA466C"/>
    <w:rsid w:val="00FA7F6C"/>
    <w:rsid w:val="00FC00F4"/>
    <w:rsid w:val="00FC08C5"/>
    <w:rsid w:val="00FF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10E9B6"/>
  <w15:chartTrackingRefBased/>
  <w15:docId w15:val="{8C1289ED-1CBE-4057-BD62-C659D5F8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72BD0"/>
    <w:pPr>
      <w:spacing w:after="0"/>
    </w:pPr>
  </w:style>
  <w:style w:type="paragraph" w:styleId="berschrift1">
    <w:name w:val="heading 1"/>
    <w:basedOn w:val="Standard"/>
    <w:next w:val="Text"/>
    <w:link w:val="berschrift1Zchn"/>
    <w:uiPriority w:val="9"/>
    <w:qFormat/>
    <w:rsid w:val="00572BD0"/>
    <w:pPr>
      <w:keepNext/>
      <w:keepLines/>
      <w:numPr>
        <w:numId w:val="1"/>
      </w:numPr>
      <w:spacing w:before="240"/>
      <w:ind w:left="709" w:hanging="709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Text"/>
    <w:link w:val="berschrift2Zchn"/>
    <w:uiPriority w:val="9"/>
    <w:unhideWhenUsed/>
    <w:qFormat/>
    <w:rsid w:val="000115C3"/>
    <w:pPr>
      <w:keepNext/>
      <w:keepLines/>
      <w:numPr>
        <w:ilvl w:val="1"/>
        <w:numId w:val="1"/>
      </w:numPr>
      <w:spacing w:before="240" w:after="180"/>
      <w:ind w:left="709" w:hanging="709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075B"/>
    <w:pPr>
      <w:keepNext/>
      <w:keepLines/>
      <w:numPr>
        <w:ilvl w:val="2"/>
        <w:numId w:val="1"/>
      </w:numPr>
      <w:spacing w:before="120" w:after="120"/>
      <w:ind w:left="709" w:hanging="709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06DA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06DA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06DA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06DA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06DA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06DA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92695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92695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72BD0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Text"/>
    <w:uiPriority w:val="39"/>
    <w:unhideWhenUsed/>
    <w:qFormat/>
    <w:rsid w:val="00572BD0"/>
    <w:pPr>
      <w:numPr>
        <w:numId w:val="0"/>
      </w:numPr>
      <w:spacing w:after="240"/>
      <w:outlineLvl w:val="9"/>
    </w:pPr>
    <w:rPr>
      <w:lang w:val="de-DE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246AD"/>
    <w:pPr>
      <w:tabs>
        <w:tab w:val="left" w:pos="709"/>
        <w:tab w:val="right" w:leader="dot" w:pos="9062"/>
      </w:tabs>
      <w:spacing w:before="240" w:after="100"/>
      <w:ind w:left="709" w:hanging="709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C9269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56176"/>
    <w:pPr>
      <w:tabs>
        <w:tab w:val="center" w:pos="4536"/>
        <w:tab w:val="right" w:pos="9072"/>
      </w:tabs>
      <w:spacing w:line="240" w:lineRule="auto"/>
    </w:pPr>
    <w:rPr>
      <w:color w:val="8496B0" w:themeColor="text2" w:themeTint="99"/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F56176"/>
    <w:rPr>
      <w:color w:val="8496B0" w:themeColor="text2" w:themeTint="99"/>
      <w:sz w:val="20"/>
    </w:rPr>
  </w:style>
  <w:style w:type="paragraph" w:styleId="Fuzeile">
    <w:name w:val="footer"/>
    <w:basedOn w:val="Standard"/>
    <w:link w:val="FuzeileZchn"/>
    <w:uiPriority w:val="99"/>
    <w:unhideWhenUsed/>
    <w:rsid w:val="00742C6C"/>
    <w:pPr>
      <w:tabs>
        <w:tab w:val="right" w:pos="9072"/>
      </w:tabs>
      <w:spacing w:line="240" w:lineRule="auto"/>
    </w:pPr>
    <w:rPr>
      <w:color w:val="8496B0" w:themeColor="text2" w:themeTint="99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742C6C"/>
    <w:rPr>
      <w:color w:val="8496B0" w:themeColor="text2" w:themeTint="99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15C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075B"/>
    <w:rPr>
      <w:rFonts w:asciiTheme="majorHAnsi" w:eastAsiaTheme="majorEastAsia" w:hAnsiTheme="majorHAnsi" w:cstheme="majorBidi"/>
      <w:b/>
      <w:color w:val="2E74B5" w:themeColor="accent1" w:themeShade="BF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06D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06DA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06DA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06DA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06D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06D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572BD0"/>
    <w:pPr>
      <w:tabs>
        <w:tab w:val="left" w:pos="1418"/>
        <w:tab w:val="right" w:leader="dot" w:pos="9062"/>
      </w:tabs>
      <w:spacing w:after="100"/>
      <w:ind w:left="1418" w:hanging="709"/>
    </w:pPr>
  </w:style>
  <w:style w:type="table" w:customStyle="1" w:styleId="dsbTabelleOhneRahmen">
    <w:name w:val="dsbTabelleOhneRahmen"/>
    <w:basedOn w:val="NormaleTabelle"/>
    <w:uiPriority w:val="99"/>
    <w:rsid w:val="006E0BE4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styleId="Tabellenraster">
    <w:name w:val="Table Grid"/>
    <w:basedOn w:val="NormaleTabelle"/>
    <w:uiPriority w:val="39"/>
    <w:rsid w:val="006E0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bTabellentext">
    <w:name w:val="dsbTabellentext"/>
    <w:basedOn w:val="Standard"/>
    <w:qFormat/>
    <w:rsid w:val="006E0BE4"/>
    <w:pPr>
      <w:spacing w:line="240" w:lineRule="auto"/>
    </w:pPr>
  </w:style>
  <w:style w:type="character" w:styleId="Platzhaltertext">
    <w:name w:val="Placeholder Text"/>
    <w:basedOn w:val="Absatz-Standardschriftart"/>
    <w:uiPriority w:val="99"/>
    <w:semiHidden/>
    <w:rsid w:val="00F82209"/>
    <w:rPr>
      <w:color w:val="808080"/>
    </w:rPr>
  </w:style>
  <w:style w:type="paragraph" w:styleId="Untertitel">
    <w:name w:val="Subtitle"/>
    <w:basedOn w:val="KeinLeerraum"/>
    <w:next w:val="Standard"/>
    <w:link w:val="UntertitelZchn"/>
    <w:uiPriority w:val="11"/>
    <w:qFormat/>
    <w:rsid w:val="00D52C6D"/>
    <w:pPr>
      <w:spacing w:before="120"/>
    </w:pPr>
    <w:rPr>
      <w:rFonts w:asciiTheme="majorHAnsi" w:hAnsiTheme="majorHAnsi"/>
      <w:color w:val="7F7F7F" w:themeColor="text1" w:themeTint="80"/>
      <w:sz w:val="36"/>
      <w:szCs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52C6D"/>
    <w:rPr>
      <w:rFonts w:asciiTheme="majorHAnsi" w:eastAsiaTheme="minorEastAsia" w:hAnsiTheme="majorHAnsi"/>
      <w:color w:val="7F7F7F" w:themeColor="text1" w:themeTint="80"/>
      <w:sz w:val="36"/>
      <w:szCs w:val="36"/>
      <w:lang w:eastAsia="de-CH"/>
    </w:rPr>
  </w:style>
  <w:style w:type="paragraph" w:styleId="Titel">
    <w:name w:val="Title"/>
    <w:basedOn w:val="KeinLeerraum"/>
    <w:next w:val="Standard"/>
    <w:link w:val="TitelZchn"/>
    <w:uiPriority w:val="10"/>
    <w:qFormat/>
    <w:rsid w:val="00D52C6D"/>
    <w:rPr>
      <w:rFonts w:asciiTheme="majorHAnsi" w:eastAsiaTheme="majorEastAsia" w:hAnsiTheme="majorHAnsi" w:cstheme="majorBidi"/>
      <w:color w:val="2E74B5" w:themeColor="accent1" w:themeShade="BF"/>
      <w:sz w:val="64"/>
      <w:szCs w:val="64"/>
    </w:rPr>
  </w:style>
  <w:style w:type="character" w:customStyle="1" w:styleId="TitelZchn">
    <w:name w:val="Titel Zchn"/>
    <w:basedOn w:val="Absatz-Standardschriftart"/>
    <w:link w:val="Titel"/>
    <w:uiPriority w:val="10"/>
    <w:rsid w:val="00D52C6D"/>
    <w:rPr>
      <w:rFonts w:asciiTheme="majorHAnsi" w:eastAsiaTheme="majorEastAsia" w:hAnsiTheme="majorHAnsi" w:cstheme="majorBidi"/>
      <w:color w:val="2E74B5" w:themeColor="accent1" w:themeShade="BF"/>
      <w:sz w:val="64"/>
      <w:szCs w:val="64"/>
      <w:lang w:eastAsia="de-CH"/>
    </w:rPr>
  </w:style>
  <w:style w:type="paragraph" w:customStyle="1" w:styleId="TextCDB">
    <w:name w:val="Text_CDB"/>
    <w:basedOn w:val="Standard"/>
    <w:qFormat/>
    <w:rsid w:val="007B3EFA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customStyle="1" w:styleId="TabellenText">
    <w:name w:val="TabellenText"/>
    <w:basedOn w:val="TextCDB"/>
    <w:qFormat/>
    <w:rsid w:val="007B3EFA"/>
    <w:pPr>
      <w:spacing w:before="60" w:after="60"/>
    </w:pPr>
    <w:rPr>
      <w:lang w:val="de-CH"/>
    </w:rPr>
  </w:style>
  <w:style w:type="paragraph" w:customStyle="1" w:styleId="Text">
    <w:name w:val="Text"/>
    <w:basedOn w:val="Standard"/>
    <w:qFormat/>
    <w:rsid w:val="00502013"/>
    <w:pPr>
      <w:spacing w:before="140" w:after="140"/>
    </w:pPr>
  </w:style>
  <w:style w:type="paragraph" w:customStyle="1" w:styleId="Titel1">
    <w:name w:val="Titel1"/>
    <w:basedOn w:val="Inhaltsverzeichnisberschrift"/>
    <w:next w:val="Text"/>
    <w:qFormat/>
    <w:rsid w:val="00FC00F4"/>
  </w:style>
  <w:style w:type="paragraph" w:customStyle="1" w:styleId="Lehrperson">
    <w:name w:val="Lehrperson"/>
    <w:basedOn w:val="Standard"/>
    <w:qFormat/>
    <w:rsid w:val="008C4D54"/>
    <w:pPr>
      <w:spacing w:line="240" w:lineRule="auto"/>
    </w:pPr>
    <w:rPr>
      <w:sz w:val="24"/>
    </w:rPr>
  </w:style>
  <w:style w:type="paragraph" w:customStyle="1" w:styleId="Kandidat">
    <w:name w:val="Kandidat"/>
    <w:basedOn w:val="Standard"/>
    <w:qFormat/>
    <w:rsid w:val="008C4D54"/>
    <w:pPr>
      <w:spacing w:line="240" w:lineRule="auto"/>
    </w:pPr>
    <w:rPr>
      <w:sz w:val="24"/>
    </w:rPr>
  </w:style>
  <w:style w:type="paragraph" w:customStyle="1" w:styleId="Kopfzeile2">
    <w:name w:val="Kopfzeile_2"/>
    <w:basedOn w:val="Kopfzeile"/>
    <w:qFormat/>
    <w:rsid w:val="00F24368"/>
    <w:pPr>
      <w:jc w:val="center"/>
    </w:pPr>
  </w:style>
  <w:style w:type="paragraph" w:styleId="Beschriftung">
    <w:name w:val="caption"/>
    <w:basedOn w:val="Standard"/>
    <w:next w:val="Standard"/>
    <w:uiPriority w:val="35"/>
    <w:unhideWhenUsed/>
    <w:qFormat/>
    <w:rsid w:val="001233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E526E4"/>
    <w:pPr>
      <w:tabs>
        <w:tab w:val="right" w:leader="dot" w:pos="9062"/>
      </w:tabs>
      <w:spacing w:before="140"/>
    </w:pPr>
    <w:rPr>
      <w:noProof/>
    </w:rPr>
  </w:style>
  <w:style w:type="paragraph" w:styleId="Literaturverzeichnis">
    <w:name w:val="Bibliography"/>
    <w:basedOn w:val="Standard"/>
    <w:next w:val="Standard"/>
    <w:uiPriority w:val="37"/>
    <w:unhideWhenUsed/>
    <w:rsid w:val="00123304"/>
    <w:pPr>
      <w:spacing w:after="140"/>
      <w:ind w:left="720" w:hanging="720"/>
    </w:pPr>
    <w:rPr>
      <w:noProof/>
    </w:rPr>
  </w:style>
  <w:style w:type="paragraph" w:customStyle="1" w:styleId="ZwZeile1">
    <w:name w:val="ZwZeile1"/>
    <w:basedOn w:val="Text"/>
    <w:qFormat/>
    <w:rsid w:val="00E526E4"/>
    <w:pPr>
      <w:spacing w:before="0" w:after="0"/>
    </w:pPr>
    <w:rPr>
      <w:sz w:val="2"/>
    </w:rPr>
  </w:style>
  <w:style w:type="paragraph" w:customStyle="1" w:styleId="BeschriftungTabelle">
    <w:name w:val="BeschriftungTabelle"/>
    <w:basedOn w:val="Beschriftung"/>
    <w:qFormat/>
    <w:rsid w:val="00E526E4"/>
    <w:rPr>
      <w:i w:val="0"/>
    </w:rPr>
  </w:style>
  <w:style w:type="paragraph" w:customStyle="1" w:styleId="Default">
    <w:name w:val="Default"/>
    <w:rsid w:val="00EC4ABA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sz w:val="24"/>
      <w:szCs w:val="24"/>
    </w:rPr>
  </w:style>
  <w:style w:type="table" w:styleId="EinfacheTabelle2">
    <w:name w:val="Plain Table 2"/>
    <w:basedOn w:val="NormaleTabelle"/>
    <w:uiPriority w:val="42"/>
    <w:rsid w:val="009461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enabsatz">
    <w:name w:val="List Paragraph"/>
    <w:basedOn w:val="Standard"/>
    <w:uiPriority w:val="34"/>
    <w:qFormat/>
    <w:rsid w:val="00617A84"/>
    <w:pPr>
      <w:ind w:left="720"/>
      <w:contextualSpacing/>
    </w:pPr>
  </w:style>
  <w:style w:type="paragraph" w:customStyle="1" w:styleId="ZwZeile">
    <w:name w:val="ZwZeile"/>
    <w:basedOn w:val="Standard"/>
    <w:qFormat/>
    <w:rsid w:val="004D48D8"/>
    <w:rPr>
      <w:sz w:val="1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21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techsmith.com/download/camtasia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Templates\gibb\smartlearn_omnespro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39D831031F4DC7A4692F815168C0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291862-3518-40AE-9103-1D1372D2E445}"/>
      </w:docPartPr>
      <w:docPartBody>
        <w:p w:rsidR="00C535F1" w:rsidRDefault="007D2085">
          <w:pPr>
            <w:pStyle w:val="9139D831031F4DC7A4692F815168C07C"/>
          </w:pPr>
          <w:r w:rsidRPr="000B0A7C">
            <w:rPr>
              <w:rStyle w:val="Platzhaltertext"/>
            </w:rPr>
            <w:t>Wählen Sie ein Element aus.</w:t>
          </w:r>
        </w:p>
      </w:docPartBody>
    </w:docPart>
    <w:docPart>
      <w:docPartPr>
        <w:name w:val="B4ACD668B1D54F94BFF7711C10110D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E87ABC-F5E7-405B-A442-6EDB5AFA1EB8}"/>
      </w:docPartPr>
      <w:docPartBody>
        <w:p w:rsidR="002A7E65" w:rsidRDefault="00085DAE" w:rsidP="00085DAE">
          <w:pPr>
            <w:pStyle w:val="B4ACD668B1D54F94BFF7711C10110DE1"/>
          </w:pPr>
          <w:r w:rsidRPr="00325D3A">
            <w:rPr>
              <w:rStyle w:val="Platzhaltertext"/>
            </w:rPr>
            <w:t>[Titel]</w:t>
          </w:r>
        </w:p>
      </w:docPartBody>
    </w:docPart>
    <w:docPart>
      <w:docPartPr>
        <w:name w:val="4B79E195536A4840A4AA146EA20957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98D07E-0773-47B1-9300-1A17D29277BF}"/>
      </w:docPartPr>
      <w:docPartBody>
        <w:p w:rsidR="002A7E65" w:rsidRDefault="00085DAE">
          <w:r w:rsidRPr="00966F79">
            <w:rPr>
              <w:rStyle w:val="Platzhaltertext"/>
            </w:rPr>
            <w:t>[Firma]</w:t>
          </w:r>
        </w:p>
      </w:docPartBody>
    </w:docPart>
    <w:docPart>
      <w:docPartPr>
        <w:name w:val="707B35B7FC84475D830F7FDAA03B0E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838EE6-B68C-4321-9393-2EE129F0A261}"/>
      </w:docPartPr>
      <w:docPartBody>
        <w:p w:rsidR="002A7E65" w:rsidRDefault="00085DAE">
          <w:r w:rsidRPr="00966F79">
            <w:rPr>
              <w:rStyle w:val="Platzhaltertext"/>
            </w:rPr>
            <w:t>[Autor]</w:t>
          </w:r>
        </w:p>
      </w:docPartBody>
    </w:docPart>
    <w:docPart>
      <w:docPartPr>
        <w:name w:val="E68D2FDE39984AF39B65C4310269F4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DE4211-ECEB-413B-ADE1-95B9D71C0777}"/>
      </w:docPartPr>
      <w:docPartBody>
        <w:p w:rsidR="002A7E65" w:rsidRDefault="00085DAE" w:rsidP="00085DAE">
          <w:pPr>
            <w:pStyle w:val="E68D2FDE39984AF39B65C4310269F447"/>
          </w:pPr>
          <w:r w:rsidRPr="00966F79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085"/>
    <w:rsid w:val="00085DAE"/>
    <w:rsid w:val="001B425F"/>
    <w:rsid w:val="002A7E65"/>
    <w:rsid w:val="00487583"/>
    <w:rsid w:val="005551FB"/>
    <w:rsid w:val="00581564"/>
    <w:rsid w:val="006148DF"/>
    <w:rsid w:val="006A3B1A"/>
    <w:rsid w:val="007D2085"/>
    <w:rsid w:val="00C535F1"/>
    <w:rsid w:val="00D32DA2"/>
    <w:rsid w:val="00E65154"/>
    <w:rsid w:val="00F008FA"/>
    <w:rsid w:val="00F3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85DAE"/>
    <w:rPr>
      <w:color w:val="808080"/>
    </w:rPr>
  </w:style>
  <w:style w:type="paragraph" w:customStyle="1" w:styleId="9139D831031F4DC7A4692F815168C07C">
    <w:name w:val="9139D831031F4DC7A4692F815168C07C"/>
  </w:style>
  <w:style w:type="paragraph" w:customStyle="1" w:styleId="B4ACD668B1D54F94BFF7711C10110DE1">
    <w:name w:val="B4ACD668B1D54F94BFF7711C10110DE1"/>
    <w:rsid w:val="00085DAE"/>
  </w:style>
  <w:style w:type="paragraph" w:customStyle="1" w:styleId="E68D2FDE39984AF39B65C4310269F447">
    <w:name w:val="E68D2FDE39984AF39B65C4310269F447"/>
    <w:rsid w:val="00085DAE"/>
    <w:pPr>
      <w:spacing w:after="0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UniLeipzig20</b:Tag>
    <b:SourceType>InternetSite</b:SourceType>
    <b:Guid>{54369492-4FD5-470E-8E11-15074ED13720}</b:Guid>
    <b:Title>Universität Leipzig Schreibportal - Zitationsregeln</b:Title>
    <b:Year>2020</b:Year>
    <b:Month>08</b:Month>
    <b:Day>03</b:Day>
    <b:URL>https://home.uni-leipzig.de/schreibportal/zitationsregeln/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8792A2-203B-4AE3-8C29-2D19928DE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smartlearn_omnespro.dotm</Template>
  <TotalTime>0</TotalTime>
  <Pages>10</Pages>
  <Words>487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 122</vt:lpstr>
    </vt:vector>
  </TitlesOfParts>
  <Company>gibb - Abteilung IET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122</dc:title>
  <dc:subject>Gruppe X</dc:subject>
  <dc:creator>Urs Dummermuth</dc:creator>
  <cp:keywords>Vorlage</cp:keywords>
  <dc:description/>
  <cp:lastModifiedBy>Michel Lam</cp:lastModifiedBy>
  <cp:revision>3</cp:revision>
  <cp:lastPrinted>2020-03-19T12:50:00Z</cp:lastPrinted>
  <dcterms:created xsi:type="dcterms:W3CDTF">2022-05-09T11:19:00Z</dcterms:created>
  <dcterms:modified xsi:type="dcterms:W3CDTF">2022-05-09T11:21:00Z</dcterms:modified>
  <cp:category>Modul 431</cp:category>
</cp:coreProperties>
</file>